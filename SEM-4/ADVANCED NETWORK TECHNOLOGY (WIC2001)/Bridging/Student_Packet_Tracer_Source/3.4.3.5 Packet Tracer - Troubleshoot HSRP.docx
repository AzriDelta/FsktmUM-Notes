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70211" w14:textId="3CABA54A" w:rsidR="004D36D7" w:rsidRPr="00FD4A68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475D9C">
        <w:t>-</w:t>
      </w:r>
      <w:r w:rsidR="002D6C2A" w:rsidRPr="00FD4A68">
        <w:t xml:space="preserve"> </w:t>
      </w:r>
      <w:r w:rsidR="00FC03F3">
        <w:t>Troubleshoot HSRP</w:t>
      </w:r>
      <w:r w:rsidR="004D36D7" w:rsidRPr="00FD4A68">
        <w:t xml:space="preserve"> </w:t>
      </w:r>
    </w:p>
    <w:p w14:paraId="2210AEE1" w14:textId="77777777" w:rsidR="003C6BCA" w:rsidRDefault="001E38E0" w:rsidP="0014219C">
      <w:pPr>
        <w:pStyle w:val="LabSection"/>
      </w:pPr>
      <w:r>
        <w:t>Topology</w:t>
      </w:r>
    </w:p>
    <w:p w14:paraId="7511A542" w14:textId="77777777" w:rsidR="008C4307" w:rsidRDefault="00EC4A06" w:rsidP="00A6283D">
      <w:pPr>
        <w:pStyle w:val="Visual"/>
      </w:pPr>
      <w:r w:rsidRPr="00EC4A06">
        <w:rPr>
          <w:noProof/>
        </w:rPr>
        <w:drawing>
          <wp:inline distT="0" distB="0" distL="0" distR="0" wp14:anchorId="1171382E" wp14:editId="3F84E8B2">
            <wp:extent cx="5410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C5AB" w14:textId="77777777"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82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97"/>
        <w:gridCol w:w="1800"/>
        <w:gridCol w:w="1800"/>
      </w:tblGrid>
      <w:tr w:rsidR="00EC4A06" w14:paraId="24F0D9C5" w14:textId="77777777" w:rsidTr="00EC4A0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951227" w14:textId="77777777" w:rsidR="00EC4A06" w:rsidRPr="00E87D62" w:rsidRDefault="00EC4A0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E644A1" w14:textId="77777777" w:rsidR="00EC4A06" w:rsidRPr="00E87D62" w:rsidRDefault="00EC4A0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37B87" w14:textId="77777777" w:rsidR="00EC4A06" w:rsidRPr="00E87D62" w:rsidRDefault="00EC4A0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06B5E0" w14:textId="77777777" w:rsidR="00EC4A06" w:rsidRPr="00E87D62" w:rsidRDefault="00EC4A0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7BFEF4" w14:textId="77777777" w:rsidR="00EC4A06" w:rsidRPr="00E87D62" w:rsidRDefault="00EC4A0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EC4A06" w14:paraId="701372D8" w14:textId="77777777" w:rsidTr="00EC4A06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46DF14A3" w14:textId="77777777" w:rsidR="00EC4A06" w:rsidRPr="00E87D62" w:rsidRDefault="00EC4A06" w:rsidP="00F17559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14:paraId="77278249" w14:textId="77777777" w:rsidR="00EC4A06" w:rsidRPr="00E87D62" w:rsidRDefault="00EC4A06" w:rsidP="009F4C2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797" w:type="dxa"/>
            <w:vAlign w:val="bottom"/>
          </w:tcPr>
          <w:p w14:paraId="41BE18E4" w14:textId="77777777" w:rsidR="00EC4A06" w:rsidRPr="00E87D62" w:rsidRDefault="00EC4A06" w:rsidP="009F4C2E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14:paraId="34CDABBC" w14:textId="77777777" w:rsidR="00EC4A06" w:rsidRPr="00E87D62" w:rsidRDefault="00EC4A06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1421B05" w14:textId="77777777" w:rsidR="00EC4A06" w:rsidRPr="00E87D62" w:rsidRDefault="00EC4A06" w:rsidP="009F4C2E">
            <w:pPr>
              <w:pStyle w:val="TableText"/>
            </w:pPr>
            <w:r w:rsidRPr="00E87D62">
              <w:t>N/A</w:t>
            </w:r>
          </w:p>
        </w:tc>
      </w:tr>
      <w:tr w:rsidR="00EC4A06" w14:paraId="12508466" w14:textId="77777777" w:rsidTr="00EC4A06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3529B51E" w14:textId="77777777" w:rsidR="00EC4A06" w:rsidRPr="00E87D62" w:rsidRDefault="00EC4A06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1C160210" w14:textId="77777777" w:rsidR="00EC4A06" w:rsidRPr="00E87D62" w:rsidRDefault="00EC4A06" w:rsidP="00E87D62">
            <w:pPr>
              <w:pStyle w:val="TableText"/>
            </w:pPr>
            <w:r>
              <w:t>S0/0/0</w:t>
            </w:r>
          </w:p>
        </w:tc>
        <w:tc>
          <w:tcPr>
            <w:tcW w:w="1797" w:type="dxa"/>
            <w:vAlign w:val="bottom"/>
          </w:tcPr>
          <w:p w14:paraId="1359E234" w14:textId="77777777" w:rsidR="00EC4A06" w:rsidRPr="00E87D62" w:rsidRDefault="00EC4A06" w:rsidP="00E87D62">
            <w:pPr>
              <w:pStyle w:val="TableText"/>
            </w:pPr>
            <w:r>
              <w:t>209.165.200.226</w:t>
            </w:r>
          </w:p>
        </w:tc>
        <w:tc>
          <w:tcPr>
            <w:tcW w:w="1800" w:type="dxa"/>
            <w:vAlign w:val="bottom"/>
          </w:tcPr>
          <w:p w14:paraId="7A4795D1" w14:textId="77777777" w:rsidR="00EC4A06" w:rsidRPr="00E87D62" w:rsidRDefault="00EC4A06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274B6438" w14:textId="77777777" w:rsidR="00EC4A06" w:rsidRPr="00E87D62" w:rsidRDefault="00EC4A06" w:rsidP="00E87D62">
            <w:pPr>
              <w:pStyle w:val="TableText"/>
            </w:pPr>
            <w:r w:rsidRPr="00E87D62">
              <w:t>N/A</w:t>
            </w:r>
          </w:p>
        </w:tc>
      </w:tr>
      <w:tr w:rsidR="00EC4A06" w14:paraId="5BFB4249" w14:textId="77777777" w:rsidTr="00EC4A06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35F3FE8B" w14:textId="77777777" w:rsidR="00EC4A06" w:rsidRPr="00E87D62" w:rsidRDefault="00EC4A06" w:rsidP="00F17559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14:paraId="6C78EAE4" w14:textId="77777777" w:rsidR="00EC4A06" w:rsidRPr="00E87D62" w:rsidRDefault="00EC4A06" w:rsidP="00E87D62">
            <w:pPr>
              <w:pStyle w:val="TableText"/>
            </w:pPr>
            <w:r>
              <w:t>G0/1</w:t>
            </w:r>
          </w:p>
        </w:tc>
        <w:tc>
          <w:tcPr>
            <w:tcW w:w="1797" w:type="dxa"/>
            <w:vAlign w:val="bottom"/>
          </w:tcPr>
          <w:p w14:paraId="75D82935" w14:textId="77777777" w:rsidR="00EC4A06" w:rsidRPr="00E87D62" w:rsidRDefault="00EC4A06" w:rsidP="00E87D62">
            <w:pPr>
              <w:pStyle w:val="TableText"/>
            </w:pPr>
            <w:r>
              <w:t>192.168.1.2</w:t>
            </w:r>
          </w:p>
        </w:tc>
        <w:tc>
          <w:tcPr>
            <w:tcW w:w="1800" w:type="dxa"/>
            <w:vAlign w:val="bottom"/>
          </w:tcPr>
          <w:p w14:paraId="00B1C42E" w14:textId="77777777" w:rsidR="00EC4A06" w:rsidRPr="00E87D62" w:rsidRDefault="00EC4A0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3EBFB7CE" w14:textId="77777777" w:rsidR="00EC4A06" w:rsidRPr="00E87D62" w:rsidRDefault="00EC4A06" w:rsidP="00E87D62">
            <w:pPr>
              <w:pStyle w:val="TableText"/>
            </w:pPr>
            <w:r w:rsidRPr="00E87D62">
              <w:t>N/A</w:t>
            </w:r>
          </w:p>
        </w:tc>
      </w:tr>
      <w:tr w:rsidR="00EC4A06" w14:paraId="7C250A68" w14:textId="77777777" w:rsidTr="00EC4A06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512AD7C4" w14:textId="77777777" w:rsidR="00EC4A06" w:rsidRPr="00E87D62" w:rsidRDefault="00EC4A06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73A44D98" w14:textId="77777777" w:rsidR="00EC4A06" w:rsidRPr="00E87D62" w:rsidRDefault="00EC4A06" w:rsidP="00E87D62">
            <w:pPr>
              <w:pStyle w:val="TableText"/>
            </w:pPr>
            <w:r>
              <w:t>S0/0/1</w:t>
            </w:r>
          </w:p>
        </w:tc>
        <w:tc>
          <w:tcPr>
            <w:tcW w:w="1797" w:type="dxa"/>
            <w:vAlign w:val="bottom"/>
          </w:tcPr>
          <w:p w14:paraId="0141C6CB" w14:textId="77777777" w:rsidR="00EC4A06" w:rsidRPr="00E87D62" w:rsidRDefault="00EC4A06" w:rsidP="00E87D62">
            <w:pPr>
              <w:pStyle w:val="TableText"/>
            </w:pPr>
            <w:r>
              <w:t>209.165.200.230</w:t>
            </w:r>
          </w:p>
        </w:tc>
        <w:tc>
          <w:tcPr>
            <w:tcW w:w="1800" w:type="dxa"/>
            <w:vAlign w:val="bottom"/>
          </w:tcPr>
          <w:p w14:paraId="537415EA" w14:textId="77777777" w:rsidR="00EC4A06" w:rsidRPr="00E87D62" w:rsidRDefault="00EC4A06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27798661" w14:textId="77777777" w:rsidR="00EC4A06" w:rsidRPr="00E87D62" w:rsidRDefault="00EC4A06" w:rsidP="00E87D62">
            <w:pPr>
              <w:pStyle w:val="TableText"/>
            </w:pPr>
            <w:r w:rsidRPr="00E87D62">
              <w:t>N/A</w:t>
            </w:r>
          </w:p>
        </w:tc>
      </w:tr>
      <w:tr w:rsidR="00EC4A06" w14:paraId="751FFCD1" w14:textId="77777777" w:rsidTr="00EC4A06">
        <w:trPr>
          <w:cantSplit/>
          <w:jc w:val="center"/>
        </w:trPr>
        <w:tc>
          <w:tcPr>
            <w:tcW w:w="1260" w:type="dxa"/>
            <w:vAlign w:val="center"/>
          </w:tcPr>
          <w:p w14:paraId="340D2973" w14:textId="77777777" w:rsidR="00EC4A06" w:rsidRPr="00E87D62" w:rsidRDefault="00EC4A06" w:rsidP="00F17559">
            <w:pPr>
              <w:pStyle w:val="TableText"/>
            </w:pPr>
            <w:r>
              <w:t>PC0</w:t>
            </w:r>
          </w:p>
        </w:tc>
        <w:tc>
          <w:tcPr>
            <w:tcW w:w="1620" w:type="dxa"/>
            <w:vAlign w:val="bottom"/>
          </w:tcPr>
          <w:p w14:paraId="77FBE961" w14:textId="77777777" w:rsidR="00EC4A06" w:rsidRPr="00E87D62" w:rsidRDefault="00EC4A06" w:rsidP="009F4C2E">
            <w:pPr>
              <w:pStyle w:val="TableText"/>
            </w:pPr>
            <w:r>
              <w:t>NIC</w:t>
            </w:r>
          </w:p>
        </w:tc>
        <w:tc>
          <w:tcPr>
            <w:tcW w:w="1797" w:type="dxa"/>
            <w:vAlign w:val="bottom"/>
          </w:tcPr>
          <w:p w14:paraId="16352ED1" w14:textId="77777777" w:rsidR="00EC4A06" w:rsidRPr="00E87D62" w:rsidRDefault="00EC4A06" w:rsidP="009F4C2E">
            <w:pPr>
              <w:pStyle w:val="TableText"/>
            </w:pPr>
            <w:r>
              <w:t>192.168.1.10</w:t>
            </w:r>
          </w:p>
        </w:tc>
        <w:tc>
          <w:tcPr>
            <w:tcW w:w="1800" w:type="dxa"/>
            <w:vAlign w:val="bottom"/>
          </w:tcPr>
          <w:p w14:paraId="1151D614" w14:textId="77777777" w:rsidR="00EC4A06" w:rsidRPr="00E87D62" w:rsidRDefault="00EC4A06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0B8E820E" w14:textId="77777777" w:rsidR="00EC4A06" w:rsidRPr="00E87D62" w:rsidRDefault="00EC4A06" w:rsidP="009F4C2E">
            <w:pPr>
              <w:pStyle w:val="TableText"/>
            </w:pPr>
            <w:r>
              <w:t>192.168.1.254</w:t>
            </w:r>
          </w:p>
        </w:tc>
      </w:tr>
      <w:tr w:rsidR="00EC4A06" w14:paraId="498F183A" w14:textId="77777777" w:rsidTr="00EC4A06">
        <w:trPr>
          <w:cantSplit/>
          <w:jc w:val="center"/>
        </w:trPr>
        <w:tc>
          <w:tcPr>
            <w:tcW w:w="1260" w:type="dxa"/>
            <w:vAlign w:val="bottom"/>
          </w:tcPr>
          <w:p w14:paraId="6732E4CB" w14:textId="77777777" w:rsidR="00EC4A06" w:rsidRPr="00E87D62" w:rsidRDefault="00EC4A06" w:rsidP="00E87D62">
            <w:pPr>
              <w:pStyle w:val="TableText"/>
            </w:pPr>
            <w:r>
              <w:t>Laptop0</w:t>
            </w:r>
          </w:p>
        </w:tc>
        <w:tc>
          <w:tcPr>
            <w:tcW w:w="1620" w:type="dxa"/>
            <w:vAlign w:val="bottom"/>
          </w:tcPr>
          <w:p w14:paraId="26803E27" w14:textId="77777777" w:rsidR="00EC4A06" w:rsidRPr="00E87D62" w:rsidRDefault="00EC4A0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97" w:type="dxa"/>
            <w:vAlign w:val="bottom"/>
          </w:tcPr>
          <w:p w14:paraId="20DD220E" w14:textId="77777777" w:rsidR="00EC4A06" w:rsidRPr="00E87D62" w:rsidRDefault="00EC4A06" w:rsidP="00E87D62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5E703C4A" w14:textId="77777777" w:rsidR="00EC4A06" w:rsidRPr="00E87D62" w:rsidRDefault="00EC4A0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2C5CE7C" w14:textId="77777777" w:rsidR="00EC4A06" w:rsidRPr="00E87D62" w:rsidRDefault="00EC4A06" w:rsidP="00E87D62">
            <w:pPr>
              <w:pStyle w:val="TableText"/>
            </w:pPr>
            <w:r>
              <w:t>192.168.1.254</w:t>
            </w:r>
          </w:p>
        </w:tc>
      </w:tr>
      <w:tr w:rsidR="00EC4A06" w14:paraId="646BB63A" w14:textId="77777777" w:rsidTr="00EC4A06">
        <w:trPr>
          <w:cantSplit/>
          <w:jc w:val="center"/>
        </w:trPr>
        <w:tc>
          <w:tcPr>
            <w:tcW w:w="1260" w:type="dxa"/>
            <w:vAlign w:val="bottom"/>
          </w:tcPr>
          <w:p w14:paraId="11A15738" w14:textId="77777777" w:rsidR="00EC4A06" w:rsidRPr="00E87D62" w:rsidRDefault="00EC4A06" w:rsidP="00E87D62">
            <w:pPr>
              <w:pStyle w:val="TableText"/>
            </w:pPr>
            <w:r>
              <w:t>Laptop1</w:t>
            </w:r>
          </w:p>
        </w:tc>
        <w:tc>
          <w:tcPr>
            <w:tcW w:w="1620" w:type="dxa"/>
            <w:vAlign w:val="bottom"/>
          </w:tcPr>
          <w:p w14:paraId="759BB344" w14:textId="77777777" w:rsidR="00EC4A06" w:rsidRPr="00E87D62" w:rsidRDefault="00EC4A0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97" w:type="dxa"/>
            <w:vAlign w:val="bottom"/>
          </w:tcPr>
          <w:p w14:paraId="7139332F" w14:textId="77777777" w:rsidR="00EC4A06" w:rsidRPr="00E87D62" w:rsidRDefault="00EC4A06" w:rsidP="00E87D62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3A6D791A" w14:textId="77777777" w:rsidR="00EC4A06" w:rsidRPr="00E87D62" w:rsidRDefault="00EC4A0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4CBAAFF" w14:textId="77777777" w:rsidR="00EC4A06" w:rsidRPr="00E87D62" w:rsidRDefault="00EC4A06" w:rsidP="00E87D62">
            <w:pPr>
              <w:pStyle w:val="TableText"/>
            </w:pPr>
            <w:r>
              <w:t>192.168.1.254</w:t>
            </w:r>
          </w:p>
        </w:tc>
      </w:tr>
      <w:tr w:rsidR="00EC4A06" w14:paraId="6530BBED" w14:textId="77777777" w:rsidTr="00EC4A06">
        <w:trPr>
          <w:cantSplit/>
          <w:jc w:val="center"/>
        </w:trPr>
        <w:tc>
          <w:tcPr>
            <w:tcW w:w="1260" w:type="dxa"/>
            <w:vAlign w:val="bottom"/>
          </w:tcPr>
          <w:p w14:paraId="133AB4C0" w14:textId="77777777" w:rsidR="00EC4A06" w:rsidRDefault="00EC4A06" w:rsidP="00E87D62">
            <w:pPr>
              <w:pStyle w:val="TableText"/>
            </w:pPr>
            <w:r>
              <w:t>PC1</w:t>
            </w:r>
          </w:p>
        </w:tc>
        <w:tc>
          <w:tcPr>
            <w:tcW w:w="1620" w:type="dxa"/>
            <w:vAlign w:val="bottom"/>
          </w:tcPr>
          <w:p w14:paraId="4E34EFE2" w14:textId="77777777" w:rsidR="00EC4A06" w:rsidRPr="00E87D62" w:rsidRDefault="00EC4A06" w:rsidP="00E87D62">
            <w:pPr>
              <w:pStyle w:val="TableText"/>
            </w:pPr>
            <w:r>
              <w:t>NIC</w:t>
            </w:r>
          </w:p>
        </w:tc>
        <w:tc>
          <w:tcPr>
            <w:tcW w:w="1797" w:type="dxa"/>
            <w:vAlign w:val="bottom"/>
          </w:tcPr>
          <w:p w14:paraId="5FE38B8A" w14:textId="77777777" w:rsidR="00EC4A06" w:rsidRDefault="00EC4A06" w:rsidP="00E87D62">
            <w:pPr>
              <w:pStyle w:val="TableText"/>
            </w:pPr>
            <w:r>
              <w:t>192.168.1.13</w:t>
            </w:r>
          </w:p>
        </w:tc>
        <w:tc>
          <w:tcPr>
            <w:tcW w:w="1800" w:type="dxa"/>
            <w:vAlign w:val="bottom"/>
          </w:tcPr>
          <w:p w14:paraId="376D1030" w14:textId="77777777" w:rsidR="00EC4A06" w:rsidRPr="00E87D62" w:rsidRDefault="00EC4A0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E12E038" w14:textId="77777777" w:rsidR="00EC4A06" w:rsidRDefault="00EC4A06" w:rsidP="00E87D62">
            <w:pPr>
              <w:pStyle w:val="TableText"/>
            </w:pPr>
            <w:r>
              <w:t>192.168.1.254</w:t>
            </w:r>
          </w:p>
        </w:tc>
      </w:tr>
      <w:tr w:rsidR="004F3A57" w14:paraId="0FB1A828" w14:textId="77777777" w:rsidTr="00EC4A06">
        <w:trPr>
          <w:cantSplit/>
          <w:jc w:val="center"/>
        </w:trPr>
        <w:tc>
          <w:tcPr>
            <w:tcW w:w="1260" w:type="dxa"/>
            <w:vAlign w:val="bottom"/>
          </w:tcPr>
          <w:p w14:paraId="19A66F68" w14:textId="77777777" w:rsidR="004F3A57" w:rsidRDefault="004F3A57" w:rsidP="00E87D62">
            <w:pPr>
              <w:pStyle w:val="TableText"/>
            </w:pPr>
            <w:r>
              <w:t>Web</w:t>
            </w:r>
          </w:p>
        </w:tc>
        <w:tc>
          <w:tcPr>
            <w:tcW w:w="1620" w:type="dxa"/>
            <w:vAlign w:val="bottom"/>
          </w:tcPr>
          <w:p w14:paraId="210CA95F" w14:textId="77777777" w:rsidR="004F3A57" w:rsidRDefault="004F3A57" w:rsidP="00E87D62">
            <w:pPr>
              <w:pStyle w:val="TableText"/>
            </w:pPr>
            <w:r>
              <w:t>NIC</w:t>
            </w:r>
          </w:p>
        </w:tc>
        <w:tc>
          <w:tcPr>
            <w:tcW w:w="1797" w:type="dxa"/>
            <w:vAlign w:val="bottom"/>
          </w:tcPr>
          <w:p w14:paraId="7DCA6B03" w14:textId="77777777" w:rsidR="004F3A57" w:rsidRDefault="004F3A57" w:rsidP="00E87D62">
            <w:pPr>
              <w:pStyle w:val="TableText"/>
            </w:pPr>
            <w:r>
              <w:t>209.165.202.156</w:t>
            </w:r>
          </w:p>
        </w:tc>
        <w:tc>
          <w:tcPr>
            <w:tcW w:w="1800" w:type="dxa"/>
            <w:vAlign w:val="bottom"/>
          </w:tcPr>
          <w:p w14:paraId="5978598F" w14:textId="77777777" w:rsidR="004F3A57" w:rsidRDefault="004F3A57" w:rsidP="00E87D62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14:paraId="7910AC5F" w14:textId="77777777" w:rsidR="004F3A57" w:rsidRDefault="004F3A57" w:rsidP="00E87D62">
            <w:pPr>
              <w:pStyle w:val="TableText"/>
            </w:pPr>
            <w:r>
              <w:t>209.165.202.158</w:t>
            </w:r>
          </w:p>
        </w:tc>
      </w:tr>
    </w:tbl>
    <w:p w14:paraId="2D8CD2E2" w14:textId="77777777" w:rsidR="006F75C8" w:rsidRDefault="006F75C8" w:rsidP="008402F2">
      <w:pPr>
        <w:pStyle w:val="LabSection"/>
        <w:rPr>
          <w:rFonts w:eastAsia="Arial"/>
        </w:rPr>
      </w:pPr>
      <w:r>
        <w:rPr>
          <w:rFonts w:eastAsia="Arial"/>
        </w:rPr>
        <w:t>Objective</w:t>
      </w:r>
    </w:p>
    <w:p w14:paraId="0E830577" w14:textId="3B335A21" w:rsidR="006F75C8" w:rsidRPr="006F75C8" w:rsidRDefault="006F75C8" w:rsidP="006F75C8">
      <w:pPr>
        <w:pStyle w:val="BodyTextL25"/>
      </w:pPr>
      <w:r>
        <w:t xml:space="preserve">In this activity, you will troubleshoot and resolve the HSRP issues in the network. You will also verify </w:t>
      </w:r>
      <w:r w:rsidR="00BB1797">
        <w:t xml:space="preserve">that </w:t>
      </w:r>
      <w:r>
        <w:t>all the HSRP configurations meet the network requirement.</w:t>
      </w:r>
    </w:p>
    <w:p w14:paraId="53756625" w14:textId="77777777"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 xml:space="preserve"> / Scenario</w:t>
      </w:r>
    </w:p>
    <w:p w14:paraId="59DC70F5" w14:textId="62A30218" w:rsidR="00F603C6" w:rsidRDefault="00F603C6" w:rsidP="00F603C6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 xml:space="preserve">Currently the users can access </w:t>
      </w:r>
      <w:r w:rsidR="00C829E1" w:rsidRPr="00E270D3">
        <w:t>www.cisco.pka</w:t>
      </w:r>
      <w:r>
        <w:t xml:space="preserve">. </w:t>
      </w:r>
      <w:r w:rsidR="00ED339D">
        <w:t xml:space="preserve">The network has been updated to use </w:t>
      </w:r>
      <w:r w:rsidR="00C829E1">
        <w:t xml:space="preserve">HSRP </w:t>
      </w:r>
      <w:r w:rsidR="00ED339D">
        <w:t xml:space="preserve">to ensure the network availability to the users. </w:t>
      </w:r>
      <w:r w:rsidR="00C17229">
        <w:t xml:space="preserve">You </w:t>
      </w:r>
      <w:r w:rsidR="00BB1797">
        <w:t>must</w:t>
      </w:r>
      <w:r w:rsidR="00C17229">
        <w:t xml:space="preserve"> verify that the users can still access the website </w:t>
      </w:r>
      <w:r w:rsidR="00BB1797">
        <w:t>if</w:t>
      </w:r>
      <w:r w:rsidR="00C17229">
        <w:t xml:space="preserve"> one of the routers is down. </w:t>
      </w:r>
      <w:r w:rsidR="00ED339D">
        <w:t>R1</w:t>
      </w:r>
      <w:r w:rsidR="00310E15">
        <w:t xml:space="preserve"> should always be the active router if it is functioning.</w:t>
      </w:r>
    </w:p>
    <w:p w14:paraId="78E646D6" w14:textId="77777777" w:rsidR="00310E15" w:rsidRDefault="00310F89" w:rsidP="006F75C8">
      <w:pPr>
        <w:pStyle w:val="BodyTextL25Bold"/>
      </w:pPr>
      <w:r>
        <w:lastRenderedPageBreak/>
        <w:t>Network R</w:t>
      </w:r>
      <w:r w:rsidR="00310E15">
        <w:t>equirement:</w:t>
      </w:r>
    </w:p>
    <w:p w14:paraId="353865CC" w14:textId="77777777" w:rsidR="00310E15" w:rsidRDefault="00BE1997" w:rsidP="00310E15">
      <w:pPr>
        <w:pStyle w:val="Bulletlevel1"/>
      </w:pPr>
      <w:r>
        <w:t>HSRP virtual</w:t>
      </w:r>
      <w:r w:rsidR="009F261E">
        <w:t xml:space="preserve"> router is 192.168.1.254</w:t>
      </w:r>
      <w:r>
        <w:t>.</w:t>
      </w:r>
    </w:p>
    <w:p w14:paraId="4FA605DF" w14:textId="77777777" w:rsidR="00D90F91" w:rsidRDefault="00D90F91" w:rsidP="00310E15">
      <w:pPr>
        <w:pStyle w:val="Bulletlevel1"/>
      </w:pPr>
      <w:r>
        <w:t>HSRP standby group is 1.</w:t>
      </w:r>
    </w:p>
    <w:p w14:paraId="2F3C0FC8" w14:textId="77777777" w:rsidR="00BE1997" w:rsidRDefault="00BE1997" w:rsidP="00310E15">
      <w:pPr>
        <w:pStyle w:val="Bulletlevel1"/>
      </w:pPr>
      <w:r>
        <w:t>DNS server is 209.165.202.157.</w:t>
      </w:r>
    </w:p>
    <w:p w14:paraId="2E364858" w14:textId="77777777" w:rsidR="009F261E" w:rsidRDefault="009F261E" w:rsidP="00310E15">
      <w:pPr>
        <w:pStyle w:val="Bulletlevel1"/>
      </w:pPr>
      <w:r>
        <w:t>R</w:t>
      </w:r>
      <w:r w:rsidR="00F11542">
        <w:t>1</w:t>
      </w:r>
      <w:r>
        <w:t xml:space="preserve"> should always be the active router</w:t>
      </w:r>
      <w:r w:rsidR="00A64E74">
        <w:t xml:space="preserve"> when it is functioning properly.</w:t>
      </w:r>
    </w:p>
    <w:p w14:paraId="738225E4" w14:textId="77777777" w:rsidR="00F11542" w:rsidRDefault="00F11542" w:rsidP="00F11542">
      <w:pPr>
        <w:pStyle w:val="Bulletlevel1"/>
      </w:pPr>
      <w:r>
        <w:t>R2 uses the default HSRP priority.</w:t>
      </w:r>
    </w:p>
    <w:p w14:paraId="62F4986F" w14:textId="22943062" w:rsidR="009F261E" w:rsidRPr="00A86660" w:rsidRDefault="009F261E" w:rsidP="00310E15">
      <w:pPr>
        <w:pStyle w:val="Bulletlevel1"/>
      </w:pPr>
      <w:r>
        <w:t xml:space="preserve">All users should be able to access </w:t>
      </w:r>
      <w:r w:rsidR="00C829E1" w:rsidRPr="00E270D3">
        <w:t>www.cisco.pka</w:t>
      </w:r>
      <w:r>
        <w:t xml:space="preserve"> as long as one of the routers is functioning.</w:t>
      </w:r>
    </w:p>
    <w:bookmarkEnd w:id="0"/>
    <w:bookmarkEnd w:id="1"/>
    <w:bookmarkEnd w:id="2"/>
    <w:bookmarkEnd w:id="3"/>
    <w:p w14:paraId="5C88B6DC" w14:textId="77777777" w:rsidR="00231DCA" w:rsidRDefault="00987101" w:rsidP="00987101">
      <w:pPr>
        <w:pStyle w:val="LabSection"/>
      </w:pPr>
      <w:r>
        <w:t>Troubleshooting Process</w:t>
      </w:r>
    </w:p>
    <w:p w14:paraId="03DBFC47" w14:textId="77777777" w:rsidR="00987101" w:rsidRPr="00987101" w:rsidRDefault="00BE1997" w:rsidP="00987101">
      <w:pPr>
        <w:pStyle w:val="StepHead"/>
      </w:pPr>
      <w:r>
        <w:t>PCs and Laptops</w:t>
      </w:r>
    </w:p>
    <w:p w14:paraId="2969E7EA" w14:textId="77777777" w:rsidR="00987101" w:rsidRDefault="00987101" w:rsidP="00BE1997">
      <w:pPr>
        <w:pStyle w:val="SubStepAlpha"/>
      </w:pPr>
      <w:r>
        <w:t>Verify the PCs and laptops are configured correct</w:t>
      </w:r>
      <w:r w:rsidR="00BE1997">
        <w:t>ly using the provided network requirement.</w:t>
      </w:r>
    </w:p>
    <w:p w14:paraId="5EF2D7B8" w14:textId="5BF2CCBC" w:rsidR="00BE1997" w:rsidRDefault="009753DC" w:rsidP="00BE1997">
      <w:pPr>
        <w:pStyle w:val="SubStepAlpha"/>
      </w:pPr>
      <w:r>
        <w:t>Based on the Network Requireme</w:t>
      </w:r>
      <w:r w:rsidR="00BB1797">
        <w:t>n</w:t>
      </w:r>
      <w:r>
        <w:t>t shown above, v</w:t>
      </w:r>
      <w:r w:rsidR="007642F3">
        <w:t xml:space="preserve">erify </w:t>
      </w:r>
      <w:r w:rsidR="00BB1797">
        <w:t xml:space="preserve">that </w:t>
      </w:r>
      <w:r w:rsidR="007642F3">
        <w:t xml:space="preserve">the PCs and </w:t>
      </w:r>
      <w:r w:rsidR="00BB1797">
        <w:t>l</w:t>
      </w:r>
      <w:r w:rsidR="007642F3">
        <w:t>aptops can navigate to</w:t>
      </w:r>
      <w:r w:rsidR="005405AE">
        <w:t xml:space="preserve"> </w:t>
      </w:r>
      <w:r w:rsidR="00C829E1" w:rsidRPr="00E270D3">
        <w:t>www.cisco.pka</w:t>
      </w:r>
      <w:r w:rsidR="005405AE">
        <w:t xml:space="preserve"> </w:t>
      </w:r>
      <w:r w:rsidR="007642F3">
        <w:t>successfully.</w:t>
      </w:r>
    </w:p>
    <w:p w14:paraId="254A9446" w14:textId="77777777" w:rsidR="00BE1997" w:rsidRDefault="0082612A" w:rsidP="00BE1997">
      <w:pPr>
        <w:pStyle w:val="StepHead"/>
      </w:pPr>
      <w:r>
        <w:t>Troubleshoot R1</w:t>
      </w:r>
      <w:r w:rsidR="00BE1997">
        <w:t>.</w:t>
      </w:r>
    </w:p>
    <w:p w14:paraId="39270085" w14:textId="77777777" w:rsidR="00A64E74" w:rsidRPr="00A64E74" w:rsidRDefault="00A64E74" w:rsidP="00A64E74">
      <w:pPr>
        <w:pStyle w:val="SubStepAlpha"/>
      </w:pPr>
      <w:r>
        <w:t>Disable the interface G</w:t>
      </w:r>
      <w:r w:rsidR="00D90F91">
        <w:t>0/1 on R2</w:t>
      </w:r>
      <w:r>
        <w:t>.</w:t>
      </w:r>
    </w:p>
    <w:p w14:paraId="284BC5E9" w14:textId="77777777" w:rsidR="00F823F4" w:rsidRDefault="002A2E43" w:rsidP="00CB0612">
      <w:pPr>
        <w:pStyle w:val="SubStepAlpha"/>
        <w:keepNext/>
      </w:pPr>
      <w:r>
        <w:t xml:space="preserve">Use </w:t>
      </w:r>
      <w:r>
        <w:rPr>
          <w:b/>
        </w:rPr>
        <w:t xml:space="preserve">show </w:t>
      </w:r>
      <w:r>
        <w:t xml:space="preserve">commands to determine issues. </w:t>
      </w:r>
      <w:r w:rsidR="004D6326">
        <w:t>Record and correct any issues found on R1.</w:t>
      </w:r>
    </w:p>
    <w:p w14:paraId="7DF43C14" w14:textId="77777777" w:rsidR="00CB0612" w:rsidRDefault="00CB0612" w:rsidP="00CB0612">
      <w:pPr>
        <w:pStyle w:val="BodyTextL50"/>
        <w:keepNext/>
      </w:pPr>
      <w:r>
        <w:t>____________________________________________________________________________________</w:t>
      </w:r>
    </w:p>
    <w:p w14:paraId="1DB1D390" w14:textId="77777777" w:rsidR="00CB0612" w:rsidRDefault="00CB0612" w:rsidP="00CB0612">
      <w:pPr>
        <w:pStyle w:val="BodyTextL50"/>
        <w:keepNext/>
      </w:pPr>
      <w:r>
        <w:t>____________________________________________________________________________________</w:t>
      </w:r>
    </w:p>
    <w:p w14:paraId="4A0DFE5F" w14:textId="77777777" w:rsidR="002A2E43" w:rsidRDefault="002A2E43" w:rsidP="00CB0612">
      <w:pPr>
        <w:pStyle w:val="BodyTextL50"/>
        <w:keepNext/>
      </w:pPr>
      <w:r>
        <w:t>____________________________________________________________________________________</w:t>
      </w:r>
    </w:p>
    <w:p w14:paraId="15E47228" w14:textId="77777777" w:rsidR="002A2E43" w:rsidRDefault="002A2E43" w:rsidP="002A2E43">
      <w:pPr>
        <w:pStyle w:val="BodyTextL50"/>
      </w:pPr>
      <w:r>
        <w:t>____________________________________________________________________________________</w:t>
      </w:r>
    </w:p>
    <w:p w14:paraId="5F6AD91B" w14:textId="0905E6B3" w:rsidR="00912A15" w:rsidRDefault="00912A15" w:rsidP="00A64E74">
      <w:pPr>
        <w:pStyle w:val="SubStepAlpha"/>
      </w:pPr>
      <w:r>
        <w:t>Re-enable the interface G0/1</w:t>
      </w:r>
      <w:r w:rsidR="0082612A">
        <w:t xml:space="preserve"> </w:t>
      </w:r>
      <w:r w:rsidR="001069A1">
        <w:t>on R2</w:t>
      </w:r>
      <w:r w:rsidR="00D15897">
        <w:t>.</w:t>
      </w:r>
    </w:p>
    <w:p w14:paraId="2117C092" w14:textId="77777777" w:rsidR="00231DCA" w:rsidRPr="001F4F1B" w:rsidRDefault="0082612A" w:rsidP="008402F2">
      <w:pPr>
        <w:pStyle w:val="StepHead"/>
      </w:pPr>
      <w:r>
        <w:t>Troubleshoot R2</w:t>
      </w:r>
      <w:r w:rsidR="00BE1997">
        <w:t>.</w:t>
      </w:r>
    </w:p>
    <w:p w14:paraId="274359C3" w14:textId="77777777" w:rsidR="00912A15" w:rsidRPr="00A64E74" w:rsidRDefault="00912A15" w:rsidP="00912A15">
      <w:pPr>
        <w:pStyle w:val="SubStepAlpha"/>
      </w:pPr>
      <w:r>
        <w:t>Disable the interface G0/1 on R1.</w:t>
      </w:r>
    </w:p>
    <w:p w14:paraId="5DD75492" w14:textId="77777777" w:rsidR="00912A15" w:rsidRDefault="002A2E43" w:rsidP="00CB0612">
      <w:pPr>
        <w:pStyle w:val="SubStepAlpha"/>
        <w:keepNext/>
      </w:pPr>
      <w:r>
        <w:t xml:space="preserve">Use </w:t>
      </w:r>
      <w:r>
        <w:rPr>
          <w:b/>
        </w:rPr>
        <w:t xml:space="preserve">show </w:t>
      </w:r>
      <w:r>
        <w:t>commands to determine</w:t>
      </w:r>
      <w:r w:rsidR="004D6326">
        <w:t xml:space="preserve"> any</w:t>
      </w:r>
      <w:r>
        <w:t xml:space="preserve"> issues. </w:t>
      </w:r>
      <w:r w:rsidR="004D6326">
        <w:t>Record and c</w:t>
      </w:r>
      <w:r w:rsidR="00310F89">
        <w:t xml:space="preserve">orrect any issues </w:t>
      </w:r>
      <w:r w:rsidR="004D6326">
        <w:t>found on R2</w:t>
      </w:r>
      <w:r w:rsidR="00912A15">
        <w:t>.</w:t>
      </w:r>
    </w:p>
    <w:p w14:paraId="28D450DD" w14:textId="77777777" w:rsidR="002A2E43" w:rsidRDefault="002A2E43" w:rsidP="00CB0612">
      <w:pPr>
        <w:pStyle w:val="BodyTextL50"/>
        <w:keepNext/>
      </w:pPr>
      <w:r>
        <w:t>____________________________________________________________________________________</w:t>
      </w:r>
    </w:p>
    <w:p w14:paraId="742EF05E" w14:textId="77777777" w:rsidR="00CB0612" w:rsidRDefault="002A2E43" w:rsidP="00CB0612">
      <w:pPr>
        <w:pStyle w:val="BodyTextL50"/>
        <w:keepNext/>
      </w:pPr>
      <w:r>
        <w:t>____________________________________________________________________________________</w:t>
      </w:r>
    </w:p>
    <w:p w14:paraId="47C84E4B" w14:textId="77777777" w:rsidR="00CB0612" w:rsidRDefault="00CB0612" w:rsidP="00CB0612">
      <w:pPr>
        <w:pStyle w:val="BodyTextL50"/>
        <w:keepNext/>
      </w:pPr>
      <w:r>
        <w:t>____________________________________________________________________________________</w:t>
      </w:r>
    </w:p>
    <w:p w14:paraId="6A706EBB" w14:textId="77777777" w:rsidR="002A2E43" w:rsidRDefault="00CB0612" w:rsidP="00CB0612">
      <w:pPr>
        <w:pStyle w:val="BodyTextL50"/>
      </w:pPr>
      <w:r>
        <w:t>____________________________________________________________________________________</w:t>
      </w:r>
    </w:p>
    <w:p w14:paraId="75A1C3BA" w14:textId="0FECDA17" w:rsidR="00912A15" w:rsidRDefault="00540BDA" w:rsidP="00912A15">
      <w:pPr>
        <w:pStyle w:val="SubStepAlpha"/>
      </w:pPr>
      <w:r>
        <w:t xml:space="preserve">After verifying that </w:t>
      </w:r>
      <w:r w:rsidR="00A64E74">
        <w:t xml:space="preserve">the PCs and </w:t>
      </w:r>
      <w:r w:rsidR="00F31B61">
        <w:t>l</w:t>
      </w:r>
      <w:r w:rsidR="00A64E74">
        <w:t xml:space="preserve">aptops can navigate to </w:t>
      </w:r>
      <w:r w:rsidR="00C829E1" w:rsidRPr="00E270D3">
        <w:t>www.cisco.pka</w:t>
      </w:r>
      <w:r w:rsidR="00A64E74">
        <w:t xml:space="preserve"> </w:t>
      </w:r>
      <w:r>
        <w:t>successfully, re-enable the interface G0/1</w:t>
      </w:r>
      <w:r w:rsidR="001069A1">
        <w:t xml:space="preserve"> on R1</w:t>
      </w:r>
      <w:r>
        <w:t>.</w:t>
      </w:r>
    </w:p>
    <w:p w14:paraId="59DEBCC4" w14:textId="77777777" w:rsidR="00231DCA" w:rsidRDefault="00BE1997" w:rsidP="008402F2">
      <w:pPr>
        <w:pStyle w:val="StepHead"/>
      </w:pPr>
      <w:r>
        <w:t>Verify connectivity.</w:t>
      </w:r>
    </w:p>
    <w:p w14:paraId="50FC9154" w14:textId="5C0C3A0C" w:rsidR="00540BDA" w:rsidRDefault="00F71C1D" w:rsidP="00002FB7">
      <w:pPr>
        <w:pStyle w:val="SubStepAlpha"/>
      </w:pPr>
      <w:r>
        <w:t xml:space="preserve">Verify all PCs and </w:t>
      </w:r>
      <w:r w:rsidR="00F31B61">
        <w:t>l</w:t>
      </w:r>
      <w:r>
        <w:t xml:space="preserve">aptops can navigate to </w:t>
      </w:r>
      <w:r w:rsidR="00C829E1" w:rsidRPr="00E270D3">
        <w:t>www.cisco.pka</w:t>
      </w:r>
      <w:r>
        <w:t>.</w:t>
      </w:r>
    </w:p>
    <w:p w14:paraId="04603376" w14:textId="77777777" w:rsidR="00002FB7" w:rsidRDefault="00002FB7" w:rsidP="00002FB7">
      <w:pPr>
        <w:pStyle w:val="SubStepAlpha"/>
      </w:pPr>
      <w:r>
        <w:t xml:space="preserve">Verify </w:t>
      </w:r>
      <w:r w:rsidR="00540BDA">
        <w:t>all the HSRP requirements have been met.</w:t>
      </w:r>
      <w:bookmarkStart w:id="4" w:name="_GoBack"/>
      <w:bookmarkEnd w:id="4"/>
    </w:p>
    <w:sectPr w:rsidR="00002FB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C909D" w14:textId="77777777" w:rsidR="00F20800" w:rsidRDefault="00F20800" w:rsidP="0090659A">
      <w:pPr>
        <w:spacing w:after="0" w:line="240" w:lineRule="auto"/>
      </w:pPr>
      <w:r>
        <w:separator/>
      </w:r>
    </w:p>
    <w:p w14:paraId="1F947B27" w14:textId="77777777" w:rsidR="00F20800" w:rsidRDefault="00F20800"/>
    <w:p w14:paraId="1E454FC7" w14:textId="77777777" w:rsidR="00F20800" w:rsidRDefault="00F20800"/>
    <w:p w14:paraId="64123924" w14:textId="77777777" w:rsidR="00F20800" w:rsidRDefault="00F20800"/>
    <w:p w14:paraId="2A270E98" w14:textId="77777777" w:rsidR="00F20800" w:rsidRDefault="00F20800"/>
    <w:p w14:paraId="3767A201" w14:textId="77777777" w:rsidR="00F20800" w:rsidRDefault="00F20800"/>
    <w:p w14:paraId="1DBED077" w14:textId="77777777" w:rsidR="00F20800" w:rsidRDefault="00F20800"/>
  </w:endnote>
  <w:endnote w:type="continuationSeparator" w:id="0">
    <w:p w14:paraId="68D07DEA" w14:textId="77777777" w:rsidR="00F20800" w:rsidRDefault="00F20800" w:rsidP="0090659A">
      <w:pPr>
        <w:spacing w:after="0" w:line="240" w:lineRule="auto"/>
      </w:pPr>
      <w:r>
        <w:continuationSeparator/>
      </w:r>
    </w:p>
    <w:p w14:paraId="217B6442" w14:textId="77777777" w:rsidR="00F20800" w:rsidRDefault="00F20800"/>
    <w:p w14:paraId="15C2012F" w14:textId="77777777" w:rsidR="00F20800" w:rsidRDefault="00F20800"/>
    <w:p w14:paraId="4EB42D4F" w14:textId="77777777" w:rsidR="00F20800" w:rsidRDefault="00F20800"/>
    <w:p w14:paraId="713B033E" w14:textId="77777777" w:rsidR="00F20800" w:rsidRDefault="00F20800"/>
    <w:p w14:paraId="7FF84FAA" w14:textId="77777777" w:rsidR="00F20800" w:rsidRDefault="00F20800"/>
    <w:p w14:paraId="74152D8F" w14:textId="77777777" w:rsidR="00F20800" w:rsidRDefault="00F20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E9611" w14:textId="77777777"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532FD7">
      <w:fldChar w:fldCharType="begin"/>
    </w:r>
    <w:r w:rsidR="00532FD7">
      <w:instrText xml:space="preserve"> DATE  \@ "yyyy"  \* MERGEFORMAT </w:instrText>
    </w:r>
    <w:r w:rsidR="00532FD7">
      <w:fldChar w:fldCharType="separate"/>
    </w:r>
    <w:r w:rsidR="0012570B">
      <w:rPr>
        <w:noProof/>
      </w:rPr>
      <w:t>2016</w:t>
    </w:r>
    <w:r w:rsidR="00532FD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7942" w:rsidRPr="0090659A">
      <w:rPr>
        <w:b/>
        <w:szCs w:val="16"/>
      </w:rPr>
      <w:fldChar w:fldCharType="separate"/>
    </w:r>
    <w:r w:rsidR="0012570B">
      <w:rPr>
        <w:b/>
        <w:noProof/>
        <w:szCs w:val="16"/>
      </w:rPr>
      <w:t>2</w:t>
    </w:r>
    <w:r w:rsidR="009479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7942" w:rsidRPr="0090659A">
      <w:rPr>
        <w:b/>
        <w:szCs w:val="16"/>
      </w:rPr>
      <w:fldChar w:fldCharType="separate"/>
    </w:r>
    <w:r w:rsidR="0012570B">
      <w:rPr>
        <w:b/>
        <w:noProof/>
        <w:szCs w:val="16"/>
      </w:rPr>
      <w:t>2</w:t>
    </w:r>
    <w:r w:rsidR="0094794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64D8E" w14:textId="77777777"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532FD7">
      <w:fldChar w:fldCharType="begin"/>
    </w:r>
    <w:r w:rsidR="00532FD7">
      <w:instrText xml:space="preserve"> DATE  \@ "yyyy"  \* MERGEFORMAT </w:instrText>
    </w:r>
    <w:r w:rsidR="00532FD7">
      <w:fldChar w:fldCharType="separate"/>
    </w:r>
    <w:r w:rsidR="0012570B">
      <w:rPr>
        <w:noProof/>
      </w:rPr>
      <w:t>2016</w:t>
    </w:r>
    <w:r w:rsidR="00532FD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7942" w:rsidRPr="0090659A">
      <w:rPr>
        <w:b/>
        <w:szCs w:val="16"/>
      </w:rPr>
      <w:fldChar w:fldCharType="separate"/>
    </w:r>
    <w:r w:rsidR="0012570B">
      <w:rPr>
        <w:b/>
        <w:noProof/>
        <w:szCs w:val="16"/>
      </w:rPr>
      <w:t>1</w:t>
    </w:r>
    <w:r w:rsidR="009479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7942" w:rsidRPr="0090659A">
      <w:rPr>
        <w:b/>
        <w:szCs w:val="16"/>
      </w:rPr>
      <w:fldChar w:fldCharType="separate"/>
    </w:r>
    <w:r w:rsidR="0012570B">
      <w:rPr>
        <w:b/>
        <w:noProof/>
        <w:szCs w:val="16"/>
      </w:rPr>
      <w:t>2</w:t>
    </w:r>
    <w:r w:rsidR="0094794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FA966" w14:textId="77777777" w:rsidR="00F20800" w:rsidRDefault="00F20800" w:rsidP="0090659A">
      <w:pPr>
        <w:spacing w:after="0" w:line="240" w:lineRule="auto"/>
      </w:pPr>
      <w:r>
        <w:separator/>
      </w:r>
    </w:p>
    <w:p w14:paraId="4492746A" w14:textId="77777777" w:rsidR="00F20800" w:rsidRDefault="00F20800"/>
    <w:p w14:paraId="4188CF7D" w14:textId="77777777" w:rsidR="00F20800" w:rsidRDefault="00F20800"/>
    <w:p w14:paraId="388CC51A" w14:textId="77777777" w:rsidR="00F20800" w:rsidRDefault="00F20800"/>
    <w:p w14:paraId="0B72565B" w14:textId="77777777" w:rsidR="00F20800" w:rsidRDefault="00F20800"/>
    <w:p w14:paraId="3C67A7B7" w14:textId="77777777" w:rsidR="00F20800" w:rsidRDefault="00F20800"/>
    <w:p w14:paraId="6F99FC55" w14:textId="77777777" w:rsidR="00F20800" w:rsidRDefault="00F20800"/>
  </w:footnote>
  <w:footnote w:type="continuationSeparator" w:id="0">
    <w:p w14:paraId="15795E43" w14:textId="77777777" w:rsidR="00F20800" w:rsidRDefault="00F20800" w:rsidP="0090659A">
      <w:pPr>
        <w:spacing w:after="0" w:line="240" w:lineRule="auto"/>
      </w:pPr>
      <w:r>
        <w:continuationSeparator/>
      </w:r>
    </w:p>
    <w:p w14:paraId="6C21EFE1" w14:textId="77777777" w:rsidR="00F20800" w:rsidRDefault="00F20800"/>
    <w:p w14:paraId="6CFC7146" w14:textId="77777777" w:rsidR="00F20800" w:rsidRDefault="00F20800"/>
    <w:p w14:paraId="2B928DA1" w14:textId="77777777" w:rsidR="00F20800" w:rsidRDefault="00F20800"/>
    <w:p w14:paraId="3050356D" w14:textId="77777777" w:rsidR="00F20800" w:rsidRDefault="00F20800"/>
    <w:p w14:paraId="101E6B92" w14:textId="77777777" w:rsidR="00F20800" w:rsidRDefault="00F20800"/>
    <w:p w14:paraId="7A1172C3" w14:textId="77777777" w:rsidR="00F20800" w:rsidRDefault="00F208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3DE05" w14:textId="77777777" w:rsidR="00FC6862" w:rsidRDefault="00EC4A06" w:rsidP="00127112">
    <w:pPr>
      <w:pStyle w:val="PageHead"/>
    </w:pPr>
    <w:r>
      <w:t>Packet Tracer –</w:t>
    </w:r>
    <w:r w:rsidRPr="00FD4A68">
      <w:t xml:space="preserve"> </w:t>
    </w:r>
    <w:r>
      <w:t>Troubleshoot HSRP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2EC21" w14:textId="77777777" w:rsidR="00926CB2" w:rsidRDefault="00B13A84">
    <w:r>
      <w:rPr>
        <w:noProof/>
      </w:rPr>
      <w:drawing>
        <wp:anchor distT="0" distB="0" distL="114300" distR="114300" simplePos="0" relativeHeight="251657728" behindDoc="0" locked="0" layoutInCell="1" allowOverlap="1" wp14:anchorId="588C0C91" wp14:editId="0FCB092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299610" w14:textId="77777777" w:rsidR="00FC6862" w:rsidRDefault="00FC68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73A9300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711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84"/>
    <w:rsid w:val="00001BDF"/>
    <w:rsid w:val="00002FB7"/>
    <w:rsid w:val="0000380F"/>
    <w:rsid w:val="00004175"/>
    <w:rsid w:val="000059C9"/>
    <w:rsid w:val="00012C22"/>
    <w:rsid w:val="000160F7"/>
    <w:rsid w:val="00016D5B"/>
    <w:rsid w:val="00016F30"/>
    <w:rsid w:val="0002047C"/>
    <w:rsid w:val="0002076E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1912"/>
    <w:rsid w:val="00064B41"/>
    <w:rsid w:val="00067A67"/>
    <w:rsid w:val="00074335"/>
    <w:rsid w:val="000769CF"/>
    <w:rsid w:val="00080186"/>
    <w:rsid w:val="000815D8"/>
    <w:rsid w:val="00081A7D"/>
    <w:rsid w:val="00084C99"/>
    <w:rsid w:val="00085CC6"/>
    <w:rsid w:val="00090C07"/>
    <w:rsid w:val="0009147A"/>
    <w:rsid w:val="00091E8D"/>
    <w:rsid w:val="0009378D"/>
    <w:rsid w:val="00097163"/>
    <w:rsid w:val="000A0229"/>
    <w:rsid w:val="000A22C8"/>
    <w:rsid w:val="000B2344"/>
    <w:rsid w:val="000B7DE5"/>
    <w:rsid w:val="000C2118"/>
    <w:rsid w:val="000C6E6E"/>
    <w:rsid w:val="000C7836"/>
    <w:rsid w:val="000D55B4"/>
    <w:rsid w:val="000E65F0"/>
    <w:rsid w:val="000F072C"/>
    <w:rsid w:val="000F6743"/>
    <w:rsid w:val="000F7FCB"/>
    <w:rsid w:val="001006C2"/>
    <w:rsid w:val="00101BE8"/>
    <w:rsid w:val="001069A1"/>
    <w:rsid w:val="00107B2B"/>
    <w:rsid w:val="00112AC5"/>
    <w:rsid w:val="001133DD"/>
    <w:rsid w:val="001203E6"/>
    <w:rsid w:val="00120CBE"/>
    <w:rsid w:val="00121BAE"/>
    <w:rsid w:val="0012570B"/>
    <w:rsid w:val="001261C4"/>
    <w:rsid w:val="00127112"/>
    <w:rsid w:val="001314FB"/>
    <w:rsid w:val="001366EC"/>
    <w:rsid w:val="001418C8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1FE3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5D8E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676D9"/>
    <w:rsid w:val="002762E4"/>
    <w:rsid w:val="002768DC"/>
    <w:rsid w:val="00276EF9"/>
    <w:rsid w:val="00283AE9"/>
    <w:rsid w:val="00294C8F"/>
    <w:rsid w:val="002A2E43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0E15"/>
    <w:rsid w:val="00310F89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2973"/>
    <w:rsid w:val="00363A23"/>
    <w:rsid w:val="0036465A"/>
    <w:rsid w:val="00390C38"/>
    <w:rsid w:val="00392748"/>
    <w:rsid w:val="00392C65"/>
    <w:rsid w:val="00392ED5"/>
    <w:rsid w:val="003A19DC"/>
    <w:rsid w:val="003A1B45"/>
    <w:rsid w:val="003A220C"/>
    <w:rsid w:val="003A2913"/>
    <w:rsid w:val="003B46FC"/>
    <w:rsid w:val="003B5767"/>
    <w:rsid w:val="003B7605"/>
    <w:rsid w:val="003C08AA"/>
    <w:rsid w:val="003C2A7B"/>
    <w:rsid w:val="003C2AB0"/>
    <w:rsid w:val="003C49EF"/>
    <w:rsid w:val="003C6BCA"/>
    <w:rsid w:val="003C7902"/>
    <w:rsid w:val="003D0BFF"/>
    <w:rsid w:val="003D3D10"/>
    <w:rsid w:val="003D6EF1"/>
    <w:rsid w:val="003E5BE5"/>
    <w:rsid w:val="003F18D1"/>
    <w:rsid w:val="003F20EC"/>
    <w:rsid w:val="003F4F0E"/>
    <w:rsid w:val="003F6096"/>
    <w:rsid w:val="003F6E06"/>
    <w:rsid w:val="00403C7A"/>
    <w:rsid w:val="00405540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2B4A"/>
    <w:rsid w:val="00473E34"/>
    <w:rsid w:val="00475D9C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326"/>
    <w:rsid w:val="004D682B"/>
    <w:rsid w:val="004E6152"/>
    <w:rsid w:val="004F344A"/>
    <w:rsid w:val="004F3A57"/>
    <w:rsid w:val="00504ED4"/>
    <w:rsid w:val="00510639"/>
    <w:rsid w:val="00516142"/>
    <w:rsid w:val="00520027"/>
    <w:rsid w:val="0052093C"/>
    <w:rsid w:val="00521B31"/>
    <w:rsid w:val="00522469"/>
    <w:rsid w:val="0052400A"/>
    <w:rsid w:val="00532FD7"/>
    <w:rsid w:val="00535664"/>
    <w:rsid w:val="00536277"/>
    <w:rsid w:val="00536F43"/>
    <w:rsid w:val="005405AE"/>
    <w:rsid w:val="00540BDA"/>
    <w:rsid w:val="005510BA"/>
    <w:rsid w:val="005538C8"/>
    <w:rsid w:val="00554B4E"/>
    <w:rsid w:val="00555A99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428E5"/>
    <w:rsid w:val="00644958"/>
    <w:rsid w:val="0064675E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BB3"/>
    <w:rsid w:val="006D3FC1"/>
    <w:rsid w:val="006D7590"/>
    <w:rsid w:val="006E372B"/>
    <w:rsid w:val="006E5CFD"/>
    <w:rsid w:val="006E5FE9"/>
    <w:rsid w:val="006E6581"/>
    <w:rsid w:val="006E71DF"/>
    <w:rsid w:val="006F1CC4"/>
    <w:rsid w:val="006F2A86"/>
    <w:rsid w:val="006F3163"/>
    <w:rsid w:val="006F75C8"/>
    <w:rsid w:val="00705FEC"/>
    <w:rsid w:val="0071147A"/>
    <w:rsid w:val="0071185D"/>
    <w:rsid w:val="00721E01"/>
    <w:rsid w:val="007222AD"/>
    <w:rsid w:val="00726394"/>
    <w:rsid w:val="007267CF"/>
    <w:rsid w:val="00731F3F"/>
    <w:rsid w:val="00733BAB"/>
    <w:rsid w:val="0073569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42F3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7A8A"/>
    <w:rsid w:val="007C029C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612A"/>
    <w:rsid w:val="00827A65"/>
    <w:rsid w:val="00830473"/>
    <w:rsid w:val="008313F3"/>
    <w:rsid w:val="008402F2"/>
    <w:rsid w:val="008405BB"/>
    <w:rsid w:val="00846494"/>
    <w:rsid w:val="00847B20"/>
    <w:rsid w:val="008509D3"/>
    <w:rsid w:val="00851F79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99A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8F7916"/>
    <w:rsid w:val="00903523"/>
    <w:rsid w:val="00906281"/>
    <w:rsid w:val="0090659A"/>
    <w:rsid w:val="00911080"/>
    <w:rsid w:val="00912A15"/>
    <w:rsid w:val="0091350B"/>
    <w:rsid w:val="00913AAD"/>
    <w:rsid w:val="00915986"/>
    <w:rsid w:val="00917624"/>
    <w:rsid w:val="00926CB2"/>
    <w:rsid w:val="00930386"/>
    <w:rsid w:val="009309F5"/>
    <w:rsid w:val="00933237"/>
    <w:rsid w:val="00933F28"/>
    <w:rsid w:val="009476C0"/>
    <w:rsid w:val="00947942"/>
    <w:rsid w:val="00963E34"/>
    <w:rsid w:val="00964DFA"/>
    <w:rsid w:val="009753DC"/>
    <w:rsid w:val="0098155C"/>
    <w:rsid w:val="00983B77"/>
    <w:rsid w:val="00987101"/>
    <w:rsid w:val="00996053"/>
    <w:rsid w:val="009A0A59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261E"/>
    <w:rsid w:val="009F4C2E"/>
    <w:rsid w:val="00A014A3"/>
    <w:rsid w:val="00A027CC"/>
    <w:rsid w:val="00A0412D"/>
    <w:rsid w:val="00A21211"/>
    <w:rsid w:val="00A23D77"/>
    <w:rsid w:val="00A30F8A"/>
    <w:rsid w:val="00A34E7F"/>
    <w:rsid w:val="00A46F0A"/>
    <w:rsid w:val="00A46F25"/>
    <w:rsid w:val="00A47CC2"/>
    <w:rsid w:val="00A502BA"/>
    <w:rsid w:val="00A53E7C"/>
    <w:rsid w:val="00A60146"/>
    <w:rsid w:val="00A601A9"/>
    <w:rsid w:val="00A622C4"/>
    <w:rsid w:val="00A6283D"/>
    <w:rsid w:val="00A64E74"/>
    <w:rsid w:val="00A676FF"/>
    <w:rsid w:val="00A71D29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13A8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675A"/>
    <w:rsid w:val="00B81898"/>
    <w:rsid w:val="00B82DED"/>
    <w:rsid w:val="00B8606B"/>
    <w:rsid w:val="00B878E7"/>
    <w:rsid w:val="00B879CC"/>
    <w:rsid w:val="00B92C12"/>
    <w:rsid w:val="00B938C6"/>
    <w:rsid w:val="00B94791"/>
    <w:rsid w:val="00B97278"/>
    <w:rsid w:val="00B97943"/>
    <w:rsid w:val="00BA1D0B"/>
    <w:rsid w:val="00BA6972"/>
    <w:rsid w:val="00BA7800"/>
    <w:rsid w:val="00BB1797"/>
    <w:rsid w:val="00BB1E0D"/>
    <w:rsid w:val="00BB26C8"/>
    <w:rsid w:val="00BB4D9B"/>
    <w:rsid w:val="00BB73FF"/>
    <w:rsid w:val="00BB7688"/>
    <w:rsid w:val="00BC7423"/>
    <w:rsid w:val="00BC7CAC"/>
    <w:rsid w:val="00BD6D76"/>
    <w:rsid w:val="00BE1997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17229"/>
    <w:rsid w:val="00C23E16"/>
    <w:rsid w:val="00C27E37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29E1"/>
    <w:rsid w:val="00C870D1"/>
    <w:rsid w:val="00C8718B"/>
    <w:rsid w:val="00C872E4"/>
    <w:rsid w:val="00C90311"/>
    <w:rsid w:val="00C91C26"/>
    <w:rsid w:val="00CA73D5"/>
    <w:rsid w:val="00CB0612"/>
    <w:rsid w:val="00CB5068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CF1"/>
    <w:rsid w:val="00D00D7D"/>
    <w:rsid w:val="00D056F6"/>
    <w:rsid w:val="00D139C8"/>
    <w:rsid w:val="00D15897"/>
    <w:rsid w:val="00D17F81"/>
    <w:rsid w:val="00D2758C"/>
    <w:rsid w:val="00D275CA"/>
    <w:rsid w:val="00D2789B"/>
    <w:rsid w:val="00D31CD5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537"/>
    <w:rsid w:val="00D75B6A"/>
    <w:rsid w:val="00D84BDA"/>
    <w:rsid w:val="00D86D9E"/>
    <w:rsid w:val="00D87013"/>
    <w:rsid w:val="00D876A8"/>
    <w:rsid w:val="00D87F26"/>
    <w:rsid w:val="00D90F91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0D3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5F0"/>
    <w:rsid w:val="00E71B43"/>
    <w:rsid w:val="00E81612"/>
    <w:rsid w:val="00E87D18"/>
    <w:rsid w:val="00E87D62"/>
    <w:rsid w:val="00E97333"/>
    <w:rsid w:val="00EA0B6F"/>
    <w:rsid w:val="00EA486E"/>
    <w:rsid w:val="00EA4FA3"/>
    <w:rsid w:val="00EB001B"/>
    <w:rsid w:val="00EB3082"/>
    <w:rsid w:val="00EB6C33"/>
    <w:rsid w:val="00EC4A06"/>
    <w:rsid w:val="00ED339D"/>
    <w:rsid w:val="00ED6019"/>
    <w:rsid w:val="00ED7830"/>
    <w:rsid w:val="00EE3909"/>
    <w:rsid w:val="00EF4205"/>
    <w:rsid w:val="00EF5939"/>
    <w:rsid w:val="00EF794F"/>
    <w:rsid w:val="00F01714"/>
    <w:rsid w:val="00F0258F"/>
    <w:rsid w:val="00F02D06"/>
    <w:rsid w:val="00F056E5"/>
    <w:rsid w:val="00F06FDD"/>
    <w:rsid w:val="00F10819"/>
    <w:rsid w:val="00F11219"/>
    <w:rsid w:val="00F11542"/>
    <w:rsid w:val="00F16F35"/>
    <w:rsid w:val="00F17559"/>
    <w:rsid w:val="00F20800"/>
    <w:rsid w:val="00F2229D"/>
    <w:rsid w:val="00F25ABB"/>
    <w:rsid w:val="00F27963"/>
    <w:rsid w:val="00F30103"/>
    <w:rsid w:val="00F30446"/>
    <w:rsid w:val="00F31B61"/>
    <w:rsid w:val="00F4135D"/>
    <w:rsid w:val="00F41F1B"/>
    <w:rsid w:val="00F46BD9"/>
    <w:rsid w:val="00F53945"/>
    <w:rsid w:val="00F603C6"/>
    <w:rsid w:val="00F60BE0"/>
    <w:rsid w:val="00F6280E"/>
    <w:rsid w:val="00F7050A"/>
    <w:rsid w:val="00F71C1D"/>
    <w:rsid w:val="00F75533"/>
    <w:rsid w:val="00F8036D"/>
    <w:rsid w:val="00F809DC"/>
    <w:rsid w:val="00F823F4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03F3"/>
    <w:rsid w:val="00FC6862"/>
    <w:rsid w:val="00FD33AB"/>
    <w:rsid w:val="00FD4724"/>
    <w:rsid w:val="00FD4A68"/>
    <w:rsid w:val="00FD68ED"/>
    <w:rsid w:val="00FE2824"/>
    <w:rsid w:val="00FE2F0E"/>
    <w:rsid w:val="00FE42ED"/>
    <w:rsid w:val="00FE4A25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58EAD"/>
  <w15:docId w15:val="{877C6697-C70E-4290-9617-3CC54F83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06191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061912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061912"/>
    <w:pPr>
      <w:numPr>
        <w:numId w:val="5"/>
      </w:numPr>
      <w:spacing w:before="240"/>
      <w:ind w:left="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061912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6191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061912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26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F603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70141-B870-49A8-93B0-85B34E7C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0</TotalTime>
  <Pages>2</Pages>
  <Words>377</Words>
  <Characters>2467</Characters>
  <Application>Microsoft Office Word</Application>
  <DocSecurity>0</DocSecurity>
  <Lines>85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dholzing</cp:lastModifiedBy>
  <cp:revision>2</cp:revision>
  <dcterms:created xsi:type="dcterms:W3CDTF">2016-02-12T15:37:00Z</dcterms:created>
  <dcterms:modified xsi:type="dcterms:W3CDTF">2016-02-12T15:37:00Z</dcterms:modified>
</cp:coreProperties>
</file>