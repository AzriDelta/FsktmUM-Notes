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67B4C282" w:rsidR="004D36D7" w:rsidRPr="00FD4A68" w:rsidRDefault="00D637D1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Pr="00FD4A68">
        <w:t xml:space="preserve"> </w:t>
      </w:r>
      <w:r w:rsidR="007B037F">
        <w:t>–</w:t>
      </w:r>
      <w:r w:rsidR="002D6C2A" w:rsidRPr="00FD4A68">
        <w:t xml:space="preserve"> </w:t>
      </w:r>
      <w:r w:rsidR="007B037F">
        <w:t>Map a Network Using CDP</w:t>
      </w:r>
    </w:p>
    <w:p w14:paraId="0D960EF3" w14:textId="77777777" w:rsidR="003C6BCA" w:rsidRDefault="001E38E0" w:rsidP="0014219C">
      <w:pPr>
        <w:pStyle w:val="LabSection"/>
      </w:pPr>
      <w:r>
        <w:t>Topology</w:t>
      </w:r>
    </w:p>
    <w:p w14:paraId="50C83061" w14:textId="46DE974F" w:rsidR="008C4307" w:rsidRDefault="004165DC" w:rsidP="00A6283D">
      <w:pPr>
        <w:pStyle w:val="Visual"/>
      </w:pPr>
      <w:r w:rsidRPr="004165DC">
        <w:rPr>
          <w:noProof/>
        </w:rPr>
        <w:drawing>
          <wp:inline distT="0" distB="0" distL="0" distR="0" wp14:anchorId="645F919B" wp14:editId="4161D454">
            <wp:extent cx="50006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EA9B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9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530"/>
        <w:gridCol w:w="1800"/>
        <w:gridCol w:w="1983"/>
        <w:gridCol w:w="2427"/>
      </w:tblGrid>
      <w:tr w:rsidR="0083050B" w14:paraId="36A0697B" w14:textId="77777777" w:rsidTr="00485111">
        <w:trPr>
          <w:cantSplit/>
          <w:jc w:val="center"/>
        </w:trPr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0D90F55" w14:textId="77777777" w:rsidR="0083050B" w:rsidRPr="00E87D62" w:rsidRDefault="0083050B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22DED3E" w14:textId="77777777" w:rsidR="0083050B" w:rsidRPr="00E87D62" w:rsidRDefault="0083050B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6F35AA8" w14:textId="77777777" w:rsidR="0083050B" w:rsidRPr="00E87D62" w:rsidRDefault="0083050B">
            <w:pPr>
              <w:pStyle w:val="TableHeading"/>
            </w:pPr>
            <w:r w:rsidRPr="00E87D62">
              <w:t>IP Address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E9D80B" w14:textId="77777777" w:rsidR="0083050B" w:rsidRPr="00E87D62" w:rsidRDefault="0083050B">
            <w:pPr>
              <w:pStyle w:val="TableHeading"/>
            </w:pPr>
            <w:r w:rsidRPr="00E87D62">
              <w:t>Subnet Mask</w:t>
            </w:r>
          </w:p>
        </w:tc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611DEE2" w14:textId="59D815E2" w:rsidR="0083050B" w:rsidRPr="00E87D62" w:rsidRDefault="00CA6D90">
            <w:pPr>
              <w:pStyle w:val="TableHeading"/>
            </w:pPr>
            <w:r>
              <w:t xml:space="preserve">Local Interface and </w:t>
            </w:r>
            <w:r w:rsidR="0025168A">
              <w:t>Connected Neighbor</w:t>
            </w:r>
          </w:p>
        </w:tc>
      </w:tr>
      <w:tr w:rsidR="00C52193" w14:paraId="32809C91" w14:textId="77777777" w:rsidTr="00485111">
        <w:trPr>
          <w:cantSplit/>
          <w:jc w:val="center"/>
        </w:trPr>
        <w:tc>
          <w:tcPr>
            <w:tcW w:w="1800" w:type="dxa"/>
            <w:vMerge w:val="restart"/>
            <w:vAlign w:val="center"/>
          </w:tcPr>
          <w:p w14:paraId="42FB644E" w14:textId="1809CE08" w:rsidR="00C52193" w:rsidRPr="00840FC2" w:rsidRDefault="00C52193" w:rsidP="00FC32E8">
            <w:pPr>
              <w:pStyle w:val="TableText"/>
            </w:pPr>
            <w:r>
              <w:t>Edge1</w:t>
            </w:r>
          </w:p>
        </w:tc>
        <w:tc>
          <w:tcPr>
            <w:tcW w:w="1530" w:type="dxa"/>
            <w:vAlign w:val="bottom"/>
          </w:tcPr>
          <w:p w14:paraId="4143EF42" w14:textId="52961A98" w:rsidR="00C52193" w:rsidRDefault="00C52193" w:rsidP="002B0C56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663E9888" w14:textId="76513502" w:rsidR="00C52193" w:rsidRDefault="00C52193" w:rsidP="002B0C56">
            <w:pPr>
              <w:pStyle w:val="TableText"/>
            </w:pPr>
            <w:r>
              <w:t>192.168.1.1</w:t>
            </w:r>
          </w:p>
        </w:tc>
        <w:tc>
          <w:tcPr>
            <w:tcW w:w="1983" w:type="dxa"/>
            <w:vAlign w:val="bottom"/>
          </w:tcPr>
          <w:p w14:paraId="0A6E8648" w14:textId="4E9804F7" w:rsidR="00C52193" w:rsidRDefault="00C52193" w:rsidP="002B0C56">
            <w:pPr>
              <w:pStyle w:val="TableText"/>
            </w:pPr>
            <w:r>
              <w:t>255.255.255.0</w:t>
            </w:r>
          </w:p>
        </w:tc>
        <w:tc>
          <w:tcPr>
            <w:tcW w:w="2427" w:type="dxa"/>
          </w:tcPr>
          <w:p w14:paraId="4D2228B6" w14:textId="4B31BF27" w:rsidR="00C52193" w:rsidRDefault="00C52193" w:rsidP="00752B70">
            <w:pPr>
              <w:pStyle w:val="TableText"/>
            </w:pPr>
            <w:r>
              <w:t>G0/</w:t>
            </w:r>
            <w:r w:rsidR="001100D4">
              <w:t>1</w:t>
            </w:r>
            <w:r>
              <w:t xml:space="preserve"> - S1</w:t>
            </w:r>
          </w:p>
        </w:tc>
      </w:tr>
      <w:tr w:rsidR="00C52193" w14:paraId="23131509" w14:textId="77777777" w:rsidTr="00485111">
        <w:trPr>
          <w:cantSplit/>
          <w:jc w:val="center"/>
        </w:trPr>
        <w:tc>
          <w:tcPr>
            <w:tcW w:w="1800" w:type="dxa"/>
            <w:vMerge/>
            <w:vAlign w:val="center"/>
          </w:tcPr>
          <w:p w14:paraId="3B9D19E4" w14:textId="426C936E" w:rsidR="00C52193" w:rsidRDefault="00C52193" w:rsidP="00FC32E8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4F72668" w14:textId="2F195452" w:rsidR="00C52193" w:rsidRDefault="00C52193" w:rsidP="002B0C56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bottom"/>
          </w:tcPr>
          <w:p w14:paraId="688930CE" w14:textId="18537D3F" w:rsidR="00C52193" w:rsidRPr="00485111" w:rsidRDefault="00C52193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7222448C" w14:textId="55F8A078" w:rsidR="00C52193" w:rsidRPr="00485111" w:rsidRDefault="00C52193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7AC9669" w14:textId="274369D0" w:rsidR="00C52193" w:rsidRDefault="00C52193" w:rsidP="00752B70">
            <w:pPr>
              <w:pStyle w:val="TableText"/>
            </w:pPr>
            <w:r>
              <w:t>S0/0/0 - ISP</w:t>
            </w:r>
          </w:p>
        </w:tc>
      </w:tr>
      <w:tr w:rsidR="004165DC" w14:paraId="56D43E33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6D97DD30" w14:textId="63DFAAD3" w:rsidR="004165DC" w:rsidRPr="00840FC2" w:rsidRDefault="004165DC" w:rsidP="00FC32E8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760D74B8" w14:textId="061DD729" w:rsidR="004165DC" w:rsidRDefault="004165DC" w:rsidP="00FC32E8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bottom"/>
          </w:tcPr>
          <w:p w14:paraId="7D43A177" w14:textId="2D9DD08B" w:rsidR="004165DC" w:rsidRDefault="004165DC" w:rsidP="00FC32E8">
            <w:pPr>
              <w:pStyle w:val="TableText"/>
            </w:pPr>
            <w:r>
              <w:t>209.165.200.10</w:t>
            </w:r>
          </w:p>
        </w:tc>
        <w:tc>
          <w:tcPr>
            <w:tcW w:w="1983" w:type="dxa"/>
            <w:vAlign w:val="bottom"/>
          </w:tcPr>
          <w:p w14:paraId="26963E5B" w14:textId="3E30F97B" w:rsidR="004165DC" w:rsidRPr="00485111" w:rsidRDefault="004165DC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6CE2E0BA" w14:textId="603F0948" w:rsidR="004165DC" w:rsidRDefault="004165DC" w:rsidP="00752B70">
            <w:pPr>
              <w:pStyle w:val="TableText"/>
            </w:pPr>
            <w:r>
              <w:t>S0/0/1 - ISP</w:t>
            </w:r>
          </w:p>
        </w:tc>
      </w:tr>
      <w:tr w:rsidR="00774DAA" w14:paraId="032545FF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4DAE7D3F" w14:textId="16A94A14" w:rsidR="00774DAA" w:rsidRPr="00485111" w:rsidRDefault="00774DAA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3A07C410" w14:textId="384E48C4" w:rsidR="00774DAA" w:rsidRPr="00485111" w:rsidRDefault="00774DAA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56F95C0C" w14:textId="7662C85E" w:rsidR="00774DAA" w:rsidRPr="00485111" w:rsidRDefault="00774DAA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374D2814" w14:textId="77DFAE02" w:rsidR="00774DAA" w:rsidRPr="00485111" w:rsidRDefault="00774DA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6075A70" w14:textId="0C7B8450" w:rsidR="00774DAA" w:rsidRPr="00485111" w:rsidRDefault="00774DAA">
            <w:pPr>
              <w:pStyle w:val="TableText"/>
              <w:rPr>
                <w:rStyle w:val="AnswerGray"/>
              </w:rPr>
            </w:pPr>
          </w:p>
        </w:tc>
      </w:tr>
      <w:tr w:rsidR="00774DAA" w14:paraId="164AC12C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6A59F39A" w14:textId="778BAA8B" w:rsidR="00774DAA" w:rsidRPr="00485111" w:rsidRDefault="00774DAA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17E350E3" w14:textId="2E4A6A7C" w:rsidR="00774DAA" w:rsidRPr="00485111" w:rsidRDefault="00774DAA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06A2C433" w14:textId="46ADB582" w:rsidR="00774DAA" w:rsidRPr="00485111" w:rsidRDefault="00774DAA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2D4D80B1" w14:textId="5B238A1F" w:rsidR="00774DAA" w:rsidRPr="00485111" w:rsidRDefault="00774DAA" w:rsidP="00FC32E8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114EC791" w14:textId="798FB552" w:rsidR="00774DAA" w:rsidRPr="00485111" w:rsidRDefault="00774DAA" w:rsidP="00752B70">
            <w:pPr>
              <w:pStyle w:val="TableText"/>
              <w:rPr>
                <w:rStyle w:val="AnswerGray"/>
              </w:rPr>
            </w:pPr>
          </w:p>
        </w:tc>
      </w:tr>
      <w:tr w:rsidR="002B0C56" w14:paraId="5D56F72C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0A12EE71" w14:textId="441A8910" w:rsidR="002B0C56" w:rsidRPr="00485111" w:rsidRDefault="002B0C56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13521861" w14:textId="77E3E45F" w:rsidR="002B0C56" w:rsidRPr="00485111" w:rsidRDefault="002B0C56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4F7E04F9" w14:textId="111923B5" w:rsidR="002B0C56" w:rsidRPr="00485111" w:rsidRDefault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3091A617" w14:textId="7D76A9CA" w:rsidR="002B0C56" w:rsidRPr="00485111" w:rsidRDefault="002B0C56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5E9D8DD4" w14:textId="192BF6D7" w:rsidR="002B0C56" w:rsidRPr="00485111" w:rsidRDefault="002B0C56" w:rsidP="00752B70">
            <w:pPr>
              <w:pStyle w:val="TableText"/>
              <w:rPr>
                <w:rStyle w:val="AnswerGray"/>
              </w:rPr>
            </w:pPr>
          </w:p>
        </w:tc>
      </w:tr>
      <w:tr w:rsidR="0025168A" w14:paraId="13AA21D0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5E13CEED" w14:textId="4908FA50" w:rsidR="0025168A" w:rsidRPr="00485111" w:rsidRDefault="0025168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38F640C0" w14:textId="7CBCFBBB" w:rsidR="0025168A" w:rsidRPr="00485111" w:rsidRDefault="0025168A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5A1ED9BE" w14:textId="381ED6A9" w:rsidR="0025168A" w:rsidRPr="00485111" w:rsidRDefault="0025168A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6C943F9D" w14:textId="121DDCC7" w:rsidR="0025168A" w:rsidRPr="00485111" w:rsidRDefault="0025168A" w:rsidP="002B0C56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0E5951F7" w14:textId="46A946E2" w:rsidR="0025168A" w:rsidRPr="00485111" w:rsidRDefault="0025168A" w:rsidP="00752B70">
            <w:pPr>
              <w:pStyle w:val="TableText"/>
              <w:rPr>
                <w:rStyle w:val="AnswerGray"/>
              </w:rPr>
            </w:pPr>
          </w:p>
        </w:tc>
      </w:tr>
      <w:tr w:rsidR="000D35EA" w14:paraId="50A82909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499A9FE3" w14:textId="78779E2F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4BF4ABCB" w14:textId="7912326F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046F6CE8" w14:textId="77777777" w:rsidR="000D35EA" w:rsidRPr="005E16AF" w:rsidDel="007C2FBE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41B1B1CF" w14:textId="77777777" w:rsidR="000D35EA" w:rsidRPr="005E16AF" w:rsidDel="007C2FBE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58FF2E82" w14:textId="67112F74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</w:tr>
      <w:tr w:rsidR="000D35EA" w14:paraId="19728114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4D273121" w14:textId="1FFC6A16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73949ED2" w14:textId="4A25D61E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279DC458" w14:textId="77777777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6A8226BA" w14:textId="77777777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1E14A7B5" w14:textId="19566FCD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</w:tr>
      <w:tr w:rsidR="000D35EA" w14:paraId="6065000A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6A10A1BF" w14:textId="317E8EF5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1B1A02D1" w14:textId="2894183D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4FEACB04" w14:textId="1AA42078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7D7B300A" w14:textId="257E5A9C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79EEFCCB" w14:textId="240BCC36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</w:tr>
      <w:tr w:rsidR="000D35EA" w14:paraId="570463AA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1D665867" w14:textId="5F3F12FC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7A5A1D97" w14:textId="54729FBF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6E2E1034" w14:textId="77777777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78309FE3" w14:textId="77777777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7C72B12F" w14:textId="73A60B0E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</w:tr>
      <w:tr w:rsidR="000D35EA" w14:paraId="01DD1263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311E194F" w14:textId="11C8406A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6ABDC862" w14:textId="4C673615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0DBD4BE5" w14:textId="7E92D3CA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32154012" w14:textId="4C5CA51D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7447CEFF" w14:textId="2D6987E0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</w:tr>
      <w:tr w:rsidR="000D35EA" w14:paraId="65B754DB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498B0291" w14:textId="4A5BE771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74EE40B0" w14:textId="2E929959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73349785" w14:textId="26478917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43A5C59F" w14:textId="21630A27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499B4BCA" w14:textId="44031750" w:rsidR="000D35EA" w:rsidRPr="00485111" w:rsidRDefault="000D35EA" w:rsidP="000D35EA">
            <w:pPr>
              <w:pStyle w:val="TableText"/>
              <w:rPr>
                <w:rStyle w:val="AnswerGray"/>
              </w:rPr>
            </w:pPr>
          </w:p>
        </w:tc>
      </w:tr>
      <w:tr w:rsidR="000D35EA" w14:paraId="650A6E94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341993AB" w14:textId="42CAB816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5442CC6E" w14:textId="4911BD61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21A9727A" w14:textId="01CD687D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7C9975FA" w14:textId="402E3251" w:rsidR="000D35EA" w:rsidRPr="005E16AF" w:rsidDel="006B3AE6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264FF8D9" w14:textId="45A24263" w:rsidR="000D35EA" w:rsidRPr="005E16AF" w:rsidDel="002D4ADB" w:rsidRDefault="000D35EA" w:rsidP="000D35EA">
            <w:pPr>
              <w:pStyle w:val="TableText"/>
              <w:rPr>
                <w:rStyle w:val="AnswerGray"/>
              </w:rPr>
            </w:pPr>
          </w:p>
        </w:tc>
      </w:tr>
      <w:tr w:rsidR="000D35EA" w14:paraId="40246057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162158FC" w14:textId="7604FC41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530" w:type="dxa"/>
            <w:vAlign w:val="bottom"/>
          </w:tcPr>
          <w:p w14:paraId="185F68E2" w14:textId="489B081B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14:paraId="1F475575" w14:textId="61D3E05F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1983" w:type="dxa"/>
            <w:vAlign w:val="bottom"/>
          </w:tcPr>
          <w:p w14:paraId="0EA63B8E" w14:textId="193737C2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  <w:tc>
          <w:tcPr>
            <w:tcW w:w="2427" w:type="dxa"/>
          </w:tcPr>
          <w:p w14:paraId="1A476618" w14:textId="0987B7FB" w:rsidR="000D35EA" w:rsidRDefault="000D35EA" w:rsidP="000D35EA">
            <w:pPr>
              <w:pStyle w:val="TableText"/>
              <w:rPr>
                <w:rStyle w:val="AnswerGray"/>
              </w:rPr>
            </w:pP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3DC091EF" w:rsidR="00840FC2" w:rsidRPr="00485111" w:rsidRDefault="007B037F" w:rsidP="00840FC2">
      <w:pPr>
        <w:pStyle w:val="BodyTextL25Bold"/>
        <w:rPr>
          <w:b w:val="0"/>
        </w:rPr>
      </w:pPr>
      <w:r w:rsidRPr="00485111">
        <w:rPr>
          <w:b w:val="0"/>
        </w:rPr>
        <w:t>Map a network using CDP and SSH remote access</w:t>
      </w:r>
      <w:r w:rsidR="00485111">
        <w:rPr>
          <w:b w:val="0"/>
        </w:rPr>
        <w:t>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00D0AE55" w14:textId="5D1A541A" w:rsidR="00485111" w:rsidRDefault="00752B70" w:rsidP="00AE19A2">
      <w:pPr>
        <w:pStyle w:val="BodyTextL25"/>
        <w:rPr>
          <w:rFonts w:eastAsia="Arial"/>
        </w:rPr>
      </w:pPr>
      <w:r>
        <w:rPr>
          <w:rFonts w:eastAsia="Arial"/>
        </w:rPr>
        <w:t xml:space="preserve">A senior network administrator </w:t>
      </w:r>
      <w:r w:rsidR="00A7728B">
        <w:rPr>
          <w:rFonts w:eastAsia="Arial"/>
        </w:rPr>
        <w:t>requires you to</w:t>
      </w:r>
      <w:r>
        <w:rPr>
          <w:rFonts w:eastAsia="Arial"/>
        </w:rPr>
        <w:t xml:space="preserve"> map the Remote Branch Office network and discover the name of a recently installed switch that still needs an IP address to be configured. </w:t>
      </w:r>
      <w:r w:rsidR="00CA6D90">
        <w:rPr>
          <w:rFonts w:eastAsia="Arial"/>
        </w:rPr>
        <w:t>Your task is to create a map of the branch office n</w:t>
      </w:r>
      <w:r>
        <w:rPr>
          <w:rFonts w:eastAsia="Arial"/>
        </w:rPr>
        <w:t>etwork</w:t>
      </w:r>
      <w:r w:rsidR="00485111">
        <w:rPr>
          <w:rFonts w:eastAsia="Arial"/>
        </w:rPr>
        <w:t>. You must</w:t>
      </w:r>
      <w:r>
        <w:rPr>
          <w:rFonts w:eastAsia="Arial"/>
        </w:rPr>
        <w:t xml:space="preserve"> record all of the network device names, IP addresses and</w:t>
      </w:r>
      <w:r w:rsidR="00CA6D90">
        <w:rPr>
          <w:rFonts w:eastAsia="Arial"/>
        </w:rPr>
        <w:t xml:space="preserve"> subnet masks, and phy</w:t>
      </w:r>
      <w:r>
        <w:rPr>
          <w:rFonts w:eastAsia="Arial"/>
        </w:rPr>
        <w:t>sical interfaces interconnecting</w:t>
      </w:r>
      <w:r w:rsidR="00D84E54">
        <w:rPr>
          <w:rFonts w:eastAsia="Arial"/>
        </w:rPr>
        <w:t xml:space="preserve"> </w:t>
      </w:r>
      <w:r>
        <w:rPr>
          <w:rFonts w:eastAsia="Arial"/>
        </w:rPr>
        <w:t xml:space="preserve">the </w:t>
      </w:r>
      <w:r w:rsidR="00CA6D90">
        <w:rPr>
          <w:rFonts w:eastAsia="Arial"/>
        </w:rPr>
        <w:t>network devices</w:t>
      </w:r>
      <w:r w:rsidR="00485111">
        <w:rPr>
          <w:rFonts w:eastAsia="Arial"/>
        </w:rPr>
        <w:t>,</w:t>
      </w:r>
      <w:r>
        <w:rPr>
          <w:rFonts w:eastAsia="Arial"/>
        </w:rPr>
        <w:t xml:space="preserve"> as well as the name of the switch that does not have an IP address</w:t>
      </w:r>
      <w:r w:rsidR="00CA6D90">
        <w:rPr>
          <w:rFonts w:eastAsia="Arial"/>
        </w:rPr>
        <w:t xml:space="preserve">. </w:t>
      </w:r>
    </w:p>
    <w:p w14:paraId="4A9D71C7" w14:textId="56193F63" w:rsidR="00AE19A2" w:rsidRDefault="00D84E54" w:rsidP="00AE19A2">
      <w:pPr>
        <w:pStyle w:val="BodyTextL25"/>
        <w:rPr>
          <w:rFonts w:eastAsia="Arial"/>
        </w:rPr>
      </w:pPr>
      <w:r>
        <w:rPr>
          <w:rFonts w:eastAsia="Arial"/>
        </w:rPr>
        <w:t>To map the network</w:t>
      </w:r>
      <w:r w:rsidR="00EF1BE9">
        <w:rPr>
          <w:rFonts w:eastAsia="Arial"/>
        </w:rPr>
        <w:t>,</w:t>
      </w:r>
      <w:r>
        <w:rPr>
          <w:rFonts w:eastAsia="Arial"/>
        </w:rPr>
        <w:t xml:space="preserve"> you will use SSH for remote access and the Cisco Discovery Protocol (CDP) to discover information about neighboring </w:t>
      </w:r>
      <w:r w:rsidR="00752B70">
        <w:rPr>
          <w:rFonts w:eastAsia="Arial"/>
        </w:rPr>
        <w:t>network devices</w:t>
      </w:r>
      <w:r w:rsidR="00EF1BE9">
        <w:rPr>
          <w:rFonts w:eastAsia="Arial"/>
        </w:rPr>
        <w:t>,</w:t>
      </w:r>
      <w:r w:rsidR="00752B70">
        <w:rPr>
          <w:rFonts w:eastAsia="Arial"/>
        </w:rPr>
        <w:t xml:space="preserve"> like</w:t>
      </w:r>
      <w:r>
        <w:rPr>
          <w:rFonts w:eastAsia="Arial"/>
        </w:rPr>
        <w:t xml:space="preserve"> routers and switches</w:t>
      </w:r>
      <w:r w:rsidR="00691031" w:rsidRPr="00691031">
        <w:rPr>
          <w:rFonts w:eastAsia="Arial"/>
        </w:rPr>
        <w:t>.</w:t>
      </w:r>
      <w:r w:rsidR="00752B70">
        <w:rPr>
          <w:rFonts w:eastAsia="Arial"/>
        </w:rPr>
        <w:t xml:space="preserve"> </w:t>
      </w:r>
      <w:r w:rsidR="00EF1BE9">
        <w:rPr>
          <w:rFonts w:eastAsia="Arial"/>
        </w:rPr>
        <w:t>Because</w:t>
      </w:r>
      <w:r w:rsidR="00752B70">
        <w:rPr>
          <w:rFonts w:eastAsia="Arial"/>
        </w:rPr>
        <w:t xml:space="preserve"> CDP is a </w:t>
      </w:r>
      <w:r w:rsidR="00051595">
        <w:rPr>
          <w:rFonts w:eastAsia="Arial"/>
        </w:rPr>
        <w:t>L</w:t>
      </w:r>
      <w:r w:rsidR="00752B70">
        <w:rPr>
          <w:rFonts w:eastAsia="Arial"/>
        </w:rPr>
        <w:t>ayer 2 protocol</w:t>
      </w:r>
      <w:r w:rsidR="00EF1BE9">
        <w:rPr>
          <w:rFonts w:eastAsia="Arial"/>
        </w:rPr>
        <w:t>,</w:t>
      </w:r>
      <w:r w:rsidR="00752B70">
        <w:rPr>
          <w:rFonts w:eastAsia="Arial"/>
        </w:rPr>
        <w:t xml:space="preserve"> it can be used to discover information about devices </w:t>
      </w:r>
      <w:r w:rsidR="00051595">
        <w:rPr>
          <w:rFonts w:eastAsia="Arial"/>
        </w:rPr>
        <w:t>that do not have</w:t>
      </w:r>
      <w:r w:rsidR="00752B70">
        <w:rPr>
          <w:rFonts w:eastAsia="Arial"/>
        </w:rPr>
        <w:t xml:space="preserve"> IP addresses.</w:t>
      </w:r>
      <w:r w:rsidR="007D381E">
        <w:rPr>
          <w:rFonts w:eastAsia="Arial"/>
        </w:rPr>
        <w:t xml:space="preserve"> You will record the gathered information to </w:t>
      </w:r>
      <w:r w:rsidR="00051595">
        <w:rPr>
          <w:rFonts w:eastAsia="Arial"/>
        </w:rPr>
        <w:t>complete</w:t>
      </w:r>
      <w:r w:rsidR="007D381E">
        <w:rPr>
          <w:rFonts w:eastAsia="Arial"/>
        </w:rPr>
        <w:t xml:space="preserve"> the Addressing Table and provide a topology diagram of the Remote Branch Office network.</w:t>
      </w:r>
    </w:p>
    <w:p w14:paraId="0234214D" w14:textId="524C2EBF" w:rsidR="00AE19A2" w:rsidRDefault="00752B70" w:rsidP="00AE19A2">
      <w:pPr>
        <w:pStyle w:val="BodyTextL25"/>
        <w:rPr>
          <w:rFonts w:eastAsia="Arial"/>
        </w:rPr>
      </w:pPr>
      <w:r>
        <w:rPr>
          <w:rFonts w:eastAsia="Arial"/>
        </w:rPr>
        <w:t>You will need the</w:t>
      </w:r>
      <w:r w:rsidR="00AE19A2">
        <w:rPr>
          <w:rFonts w:eastAsia="Arial"/>
        </w:rPr>
        <w:t xml:space="preserve"> IP address for the remote branch office</w:t>
      </w:r>
      <w:r>
        <w:rPr>
          <w:rFonts w:eastAsia="Arial"/>
        </w:rPr>
        <w:t>, which is 209.165.200.10. The local and remote</w:t>
      </w:r>
      <w:r w:rsidR="00AE19A2">
        <w:rPr>
          <w:rFonts w:eastAsia="Arial"/>
        </w:rPr>
        <w:t xml:space="preserve"> administrative usernames and passwords are:</w:t>
      </w:r>
    </w:p>
    <w:p w14:paraId="7B2FDE75" w14:textId="02E0876E" w:rsidR="00B61071" w:rsidRDefault="00B61071" w:rsidP="00485111">
      <w:pPr>
        <w:pStyle w:val="BodyTextL25Bold"/>
      </w:pPr>
      <w:r>
        <w:t>Local Network</w:t>
      </w:r>
    </w:p>
    <w:p w14:paraId="7D2D4A33" w14:textId="5A784B41" w:rsidR="001B4B46" w:rsidRDefault="00AE19A2" w:rsidP="00485111">
      <w:pPr>
        <w:pStyle w:val="BodyTextL50"/>
      </w:pPr>
      <w:r>
        <w:t xml:space="preserve">Username: </w:t>
      </w:r>
      <w:r w:rsidRPr="001616F2">
        <w:rPr>
          <w:b/>
        </w:rPr>
        <w:t>admin01</w:t>
      </w:r>
    </w:p>
    <w:p w14:paraId="3650A1A5" w14:textId="4D847F3C" w:rsidR="004B4636" w:rsidRDefault="00AE19A2" w:rsidP="00485111">
      <w:pPr>
        <w:pStyle w:val="BodyTextL50"/>
      </w:pPr>
      <w:r>
        <w:t xml:space="preserve">Password: </w:t>
      </w:r>
      <w:r w:rsidRPr="001616F2">
        <w:rPr>
          <w:b/>
        </w:rPr>
        <w:t>S3cre7P@55</w:t>
      </w:r>
    </w:p>
    <w:p w14:paraId="7AB82D05" w14:textId="61F32B62" w:rsidR="00B61071" w:rsidRDefault="00B61071" w:rsidP="00485111">
      <w:pPr>
        <w:pStyle w:val="BodyTextL25Bold"/>
      </w:pPr>
      <w:r>
        <w:t>Branch Office Network</w:t>
      </w:r>
    </w:p>
    <w:p w14:paraId="2360E781" w14:textId="53EBF2D9" w:rsidR="001B4B46" w:rsidRDefault="00AE19A2" w:rsidP="00485111">
      <w:pPr>
        <w:pStyle w:val="BodyTextL50"/>
      </w:pPr>
      <w:r>
        <w:t xml:space="preserve">Username: </w:t>
      </w:r>
      <w:r w:rsidRPr="001616F2">
        <w:rPr>
          <w:b/>
        </w:rPr>
        <w:t>branchadmin</w:t>
      </w:r>
    </w:p>
    <w:p w14:paraId="55DB82AE" w14:textId="579E0B04" w:rsidR="00AE19A2" w:rsidRDefault="00AE19A2" w:rsidP="00485111">
      <w:pPr>
        <w:pStyle w:val="BodyTextL50"/>
        <w:rPr>
          <w:b/>
        </w:rPr>
      </w:pPr>
      <w:r>
        <w:t xml:space="preserve">Password: </w:t>
      </w:r>
      <w:r w:rsidRPr="001616F2">
        <w:rPr>
          <w:b/>
        </w:rPr>
        <w:t>S3cre7P@55</w:t>
      </w:r>
    </w:p>
    <w:p w14:paraId="3508132D" w14:textId="3FC5E840" w:rsidR="00C96FC2" w:rsidRPr="004C0909" w:rsidRDefault="001616F2" w:rsidP="00C96FC2">
      <w:pPr>
        <w:pStyle w:val="PartHead"/>
      </w:pPr>
      <w:r>
        <w:t>Use SSH to Remotely Access Network Devices</w:t>
      </w:r>
    </w:p>
    <w:p w14:paraId="73467D5B" w14:textId="21A19FEB" w:rsidR="00E84B6D" w:rsidRDefault="00C96FC2" w:rsidP="001616F2">
      <w:pPr>
        <w:pStyle w:val="BodyTextL25"/>
      </w:pPr>
      <w:r>
        <w:t xml:space="preserve">In Part 1, you will </w:t>
      </w:r>
      <w:r w:rsidR="001616F2">
        <w:t>use the Admin-PC to remotely access the Edge1 gateway router</w:t>
      </w:r>
      <w:r w:rsidR="00A7728B">
        <w:t>. Next,</w:t>
      </w:r>
      <w:r w:rsidR="001616F2">
        <w:t xml:space="preserve"> from the Edge1 router </w:t>
      </w:r>
      <w:r w:rsidR="00A7728B">
        <w:t xml:space="preserve">you will </w:t>
      </w:r>
      <w:r w:rsidR="001616F2">
        <w:t>SSH into the Remote Branch Office.</w:t>
      </w:r>
    </w:p>
    <w:p w14:paraId="03CEDABD" w14:textId="6DE7EC67" w:rsidR="00C11E20" w:rsidRDefault="001616F2" w:rsidP="00C11E20">
      <w:pPr>
        <w:pStyle w:val="SubStepAlpha"/>
      </w:pPr>
      <w:r>
        <w:t>On the Admin-PC</w:t>
      </w:r>
      <w:r w:rsidR="00177D3A">
        <w:t>,</w:t>
      </w:r>
      <w:r>
        <w:t xml:space="preserve"> open a command prompt.</w:t>
      </w:r>
    </w:p>
    <w:p w14:paraId="087992BD" w14:textId="49E203BE" w:rsidR="001616F2" w:rsidRDefault="001616F2" w:rsidP="00E5136A">
      <w:pPr>
        <w:pStyle w:val="SubStepAlpha"/>
      </w:pPr>
      <w:r>
        <w:t xml:space="preserve">SSH into the gateway router at 192.168.1.1 using the username </w:t>
      </w:r>
      <w:r w:rsidRPr="001616F2">
        <w:rPr>
          <w:b/>
        </w:rPr>
        <w:t>admin01</w:t>
      </w:r>
      <w:r>
        <w:t xml:space="preserve"> and the password </w:t>
      </w:r>
      <w:r w:rsidRPr="001616F2">
        <w:rPr>
          <w:b/>
        </w:rPr>
        <w:t>S3cre7P@55</w:t>
      </w:r>
      <w:r w:rsidR="00B546FB" w:rsidRPr="00485111">
        <w:t>.</w:t>
      </w:r>
    </w:p>
    <w:p w14:paraId="33FC81AD" w14:textId="057052AD" w:rsidR="00E5136A" w:rsidRDefault="001616F2" w:rsidP="001616F2">
      <w:pPr>
        <w:pStyle w:val="CMD"/>
        <w:rPr>
          <w:b/>
        </w:rPr>
      </w:pPr>
      <w:r>
        <w:t xml:space="preserve">PC&gt; </w:t>
      </w:r>
      <w:r w:rsidRPr="001616F2">
        <w:rPr>
          <w:b/>
        </w:rPr>
        <w:t>ssh –l admin01 192.168.1.1</w:t>
      </w:r>
    </w:p>
    <w:p w14:paraId="5757CDFD" w14:textId="5E8639C0" w:rsidR="001616F2" w:rsidRDefault="001616F2" w:rsidP="001616F2">
      <w:pPr>
        <w:pStyle w:val="CMD"/>
      </w:pPr>
      <w:r>
        <w:t>Open</w:t>
      </w:r>
    </w:p>
    <w:p w14:paraId="73205241" w14:textId="2475C6C0" w:rsidR="001616F2" w:rsidRDefault="001616F2" w:rsidP="001616F2">
      <w:pPr>
        <w:pStyle w:val="CMD"/>
      </w:pPr>
      <w:r>
        <w:t>Password:</w:t>
      </w:r>
      <w:r>
        <w:br/>
      </w:r>
    </w:p>
    <w:p w14:paraId="26726700" w14:textId="3DFD2015" w:rsidR="001616F2" w:rsidRDefault="001616F2" w:rsidP="001616F2">
      <w:pPr>
        <w:pStyle w:val="CMD"/>
      </w:pPr>
      <w:r>
        <w:t>Edge1#</w:t>
      </w:r>
    </w:p>
    <w:p w14:paraId="70CF173A" w14:textId="5080C3E0" w:rsidR="001616F2" w:rsidRPr="001616F2" w:rsidRDefault="001616F2" w:rsidP="001616F2">
      <w:pPr>
        <w:pStyle w:val="SubStepAlpha"/>
        <w:numPr>
          <w:ilvl w:val="0"/>
          <w:numId w:val="0"/>
        </w:numPr>
        <w:ind w:left="720"/>
      </w:pPr>
      <w:r w:rsidRPr="001616F2">
        <w:rPr>
          <w:b/>
        </w:rPr>
        <w:t>Note</w:t>
      </w:r>
      <w:r w:rsidRPr="00485111">
        <w:t>:</w:t>
      </w:r>
      <w:r w:rsidRPr="004165DC">
        <w:t xml:space="preserve"> </w:t>
      </w:r>
      <w:r>
        <w:t xml:space="preserve">Notice </w:t>
      </w:r>
      <w:r w:rsidR="00A7728B">
        <w:t>that</w:t>
      </w:r>
      <w:r>
        <w:t xml:space="preserve"> you are placed directly into privileged </w:t>
      </w:r>
      <w:r w:rsidR="005E16AF">
        <w:t xml:space="preserve">EXEC </w:t>
      </w:r>
      <w:r>
        <w:t>mode. This is because the admin01 user account is set to privilege level 15.</w:t>
      </w:r>
    </w:p>
    <w:p w14:paraId="5BEC4710" w14:textId="595041EF" w:rsidR="001616F2" w:rsidRDefault="001616F2" w:rsidP="00E84B6D">
      <w:pPr>
        <w:pStyle w:val="SubStepAlpha"/>
      </w:pPr>
      <w:r>
        <w:t xml:space="preserve">Use the </w:t>
      </w:r>
      <w:r w:rsidRPr="00485111">
        <w:rPr>
          <w:b/>
        </w:rPr>
        <w:t>show ip interface brief</w:t>
      </w:r>
      <w:r>
        <w:t xml:space="preserve"> </w:t>
      </w:r>
      <w:r w:rsidR="00A55BAE">
        <w:t xml:space="preserve">and </w:t>
      </w:r>
      <w:r w:rsidR="00A55BAE" w:rsidRPr="00485111">
        <w:rPr>
          <w:b/>
        </w:rPr>
        <w:t>show interfaces</w:t>
      </w:r>
      <w:r w:rsidR="00A55BAE">
        <w:t xml:space="preserve"> </w:t>
      </w:r>
      <w:r>
        <w:t>command</w:t>
      </w:r>
      <w:r w:rsidR="00A55BAE">
        <w:t>s</w:t>
      </w:r>
      <w:r>
        <w:t xml:space="preserve"> to document the Edge1 router’s physical interfaces, IP addresses</w:t>
      </w:r>
      <w:r w:rsidR="00C11E20">
        <w:t>,</w:t>
      </w:r>
      <w:r>
        <w:t xml:space="preserve"> and subnet masks</w:t>
      </w:r>
      <w:r w:rsidR="00907D1F">
        <w:t xml:space="preserve"> in the Addressing Table</w:t>
      </w:r>
      <w:r>
        <w:t>.</w:t>
      </w:r>
    </w:p>
    <w:p w14:paraId="6CF0B769" w14:textId="0E15B41E" w:rsidR="001616F2" w:rsidRDefault="001616F2" w:rsidP="00485111">
      <w:pPr>
        <w:pStyle w:val="CMD"/>
        <w:rPr>
          <w:b/>
        </w:rPr>
      </w:pPr>
      <w:r>
        <w:t xml:space="preserve">Edge1# </w:t>
      </w:r>
      <w:r>
        <w:rPr>
          <w:b/>
        </w:rPr>
        <w:t>show ip interface brief</w:t>
      </w:r>
    </w:p>
    <w:p w14:paraId="65E40BF9" w14:textId="6D6BE2B9" w:rsidR="00A55BAE" w:rsidRDefault="00A55BAE" w:rsidP="00485111">
      <w:pPr>
        <w:pStyle w:val="CMD"/>
        <w:rPr>
          <w:b/>
        </w:rPr>
      </w:pPr>
      <w:r w:rsidRPr="00485111">
        <w:t xml:space="preserve">Edge1# </w:t>
      </w:r>
      <w:r>
        <w:rPr>
          <w:b/>
        </w:rPr>
        <w:t>show interfaces</w:t>
      </w:r>
    </w:p>
    <w:p w14:paraId="342DF379" w14:textId="21FADD1C" w:rsidR="00E84B6D" w:rsidRDefault="00A7728B" w:rsidP="00E84B6D">
      <w:pPr>
        <w:pStyle w:val="SubStepAlpha"/>
      </w:pPr>
      <w:r>
        <w:t>U</w:t>
      </w:r>
      <w:r w:rsidR="001616F2">
        <w:t xml:space="preserve">sing the Edge1 router’s CLI, </w:t>
      </w:r>
      <w:r>
        <w:t xml:space="preserve">you will </w:t>
      </w:r>
      <w:r w:rsidR="001616F2">
        <w:t xml:space="preserve">SSH into the Remote Branch Office at 209.165.200.10 with the username </w:t>
      </w:r>
      <w:r w:rsidR="001616F2" w:rsidRPr="00485111">
        <w:rPr>
          <w:b/>
        </w:rPr>
        <w:t>branchadmin</w:t>
      </w:r>
      <w:r w:rsidR="001616F2" w:rsidRPr="001616F2">
        <w:t xml:space="preserve"> and the same password</w:t>
      </w:r>
      <w:r w:rsidR="00C11E20">
        <w:t>:</w:t>
      </w:r>
    </w:p>
    <w:p w14:paraId="5976643C" w14:textId="70FBB752" w:rsidR="001616F2" w:rsidRDefault="001616F2" w:rsidP="001616F2">
      <w:pPr>
        <w:pStyle w:val="CMD"/>
        <w:rPr>
          <w:b/>
        </w:rPr>
      </w:pPr>
      <w:r>
        <w:t xml:space="preserve">Edge1# </w:t>
      </w:r>
      <w:r w:rsidRPr="001616F2">
        <w:rPr>
          <w:b/>
        </w:rPr>
        <w:t>ssh –l branchadmin 209.165.200.10</w:t>
      </w:r>
    </w:p>
    <w:p w14:paraId="104AD1FC" w14:textId="77777777" w:rsidR="001616F2" w:rsidRDefault="001616F2" w:rsidP="001616F2">
      <w:pPr>
        <w:pStyle w:val="CMD"/>
      </w:pPr>
      <w:r>
        <w:t>Open</w:t>
      </w:r>
    </w:p>
    <w:p w14:paraId="6F9C7169" w14:textId="3EDD8BE7" w:rsidR="001616F2" w:rsidRDefault="001616F2" w:rsidP="001616F2">
      <w:pPr>
        <w:pStyle w:val="CMD"/>
      </w:pPr>
      <w:r>
        <w:t>Password:</w:t>
      </w:r>
      <w:r>
        <w:br/>
      </w:r>
    </w:p>
    <w:p w14:paraId="07F9AC12" w14:textId="32C4A7B6" w:rsidR="001616F2" w:rsidRDefault="001616F2" w:rsidP="001616F2">
      <w:pPr>
        <w:pStyle w:val="CMD"/>
      </w:pPr>
      <w:r>
        <w:t>Branch-Edge#</w:t>
      </w:r>
    </w:p>
    <w:p w14:paraId="62C12CDF" w14:textId="5FF1DADF" w:rsidR="00377299" w:rsidRDefault="001616F2" w:rsidP="00485111">
      <w:pPr>
        <w:pStyle w:val="SubStepAlpha"/>
        <w:keepNext/>
        <w:numPr>
          <w:ilvl w:val="0"/>
          <w:numId w:val="0"/>
        </w:numPr>
        <w:ind w:left="720"/>
      </w:pPr>
      <w:r>
        <w:t xml:space="preserve">After connecting to </w:t>
      </w:r>
      <w:r w:rsidR="00377299">
        <w:t xml:space="preserve">the Remote Branch Office at </w:t>
      </w:r>
      <w:r>
        <w:t xml:space="preserve">209.165.200.10 what piece of </w:t>
      </w:r>
      <w:r w:rsidR="00A7728B">
        <w:t xml:space="preserve">previously </w:t>
      </w:r>
      <w:r>
        <w:t>missing i</w:t>
      </w:r>
      <w:r w:rsidR="00377299">
        <w:t xml:space="preserve">nformation </w:t>
      </w:r>
      <w:r>
        <w:t xml:space="preserve">can </w:t>
      </w:r>
      <w:r w:rsidR="00377299">
        <w:t xml:space="preserve">now be added to the </w:t>
      </w:r>
      <w:r>
        <w:t>Addressing Table above</w:t>
      </w:r>
      <w:r w:rsidR="00377299">
        <w:t>?</w:t>
      </w:r>
    </w:p>
    <w:p w14:paraId="6EA31F34" w14:textId="77777777" w:rsidR="00377299" w:rsidRDefault="00377299" w:rsidP="00377299">
      <w:pPr>
        <w:pStyle w:val="BodyTextL50"/>
      </w:pPr>
      <w:r>
        <w:t>____________________________________________________________________________________</w:t>
      </w:r>
    </w:p>
    <w:p w14:paraId="3C4E6B35" w14:textId="114F2525" w:rsidR="006B6671" w:rsidRDefault="00377299" w:rsidP="00A52F8D">
      <w:pPr>
        <w:pStyle w:val="PartHead"/>
      </w:pPr>
      <w:r>
        <w:t xml:space="preserve">Use CDP to </w:t>
      </w:r>
      <w:r w:rsidR="004165DC">
        <w:t>D</w:t>
      </w:r>
      <w:r>
        <w:t xml:space="preserve">iscover </w:t>
      </w:r>
      <w:r w:rsidR="004165DC">
        <w:t>N</w:t>
      </w:r>
      <w:r>
        <w:t xml:space="preserve">eighboring </w:t>
      </w:r>
      <w:r w:rsidR="004165DC">
        <w:t>D</w:t>
      </w:r>
      <w:r>
        <w:t>evices</w:t>
      </w:r>
    </w:p>
    <w:p w14:paraId="47B77884" w14:textId="3082500D" w:rsidR="00884FC3" w:rsidRDefault="00A7728B" w:rsidP="00884FC3">
      <w:pPr>
        <w:pStyle w:val="BodyTextL25"/>
      </w:pPr>
      <w:r>
        <w:t>Y</w:t>
      </w:r>
      <w:r w:rsidR="00377299">
        <w:t>ou are</w:t>
      </w:r>
      <w:r>
        <w:t xml:space="preserve"> now</w:t>
      </w:r>
      <w:r w:rsidR="00377299">
        <w:t xml:space="preserve"> remotely connected to the Branch-Edge router</w:t>
      </w:r>
      <w:r>
        <w:t xml:space="preserve">. </w:t>
      </w:r>
      <w:r w:rsidR="00A360C8">
        <w:t>Using CDP, begin</w:t>
      </w:r>
      <w:r w:rsidR="00377299">
        <w:t xml:space="preserve"> looking for connected network devices.</w:t>
      </w:r>
    </w:p>
    <w:p w14:paraId="1C4527F6" w14:textId="31B29D13" w:rsidR="002B0C56" w:rsidRPr="00485111" w:rsidRDefault="00A360C8" w:rsidP="00E775D9">
      <w:pPr>
        <w:pStyle w:val="SubStepAlpha"/>
      </w:pPr>
      <w:r>
        <w:t>I</w:t>
      </w:r>
      <w:r w:rsidR="00C11E20">
        <w:t xml:space="preserve">ssue the </w:t>
      </w:r>
      <w:r w:rsidR="00C11E20" w:rsidRPr="008108A2">
        <w:rPr>
          <w:b/>
        </w:rPr>
        <w:t>show ip interface brief</w:t>
      </w:r>
      <w:r w:rsidR="00C11E20">
        <w:t xml:space="preserve"> </w:t>
      </w:r>
      <w:r w:rsidR="0022715D">
        <w:t xml:space="preserve">and </w:t>
      </w:r>
      <w:r w:rsidR="0022715D" w:rsidRPr="00485111">
        <w:rPr>
          <w:b/>
        </w:rPr>
        <w:t>show interfaces</w:t>
      </w:r>
      <w:r w:rsidR="0022715D">
        <w:t xml:space="preserve"> </w:t>
      </w:r>
      <w:r w:rsidR="00C11E20">
        <w:t>command</w:t>
      </w:r>
      <w:r w:rsidR="0022715D">
        <w:t>s</w:t>
      </w:r>
      <w:r w:rsidR="00C11E20">
        <w:t xml:space="preserve"> to document the Branch-Edge router’s network interfaces, IP</w:t>
      </w:r>
      <w:r w:rsidR="008108A2">
        <w:t xml:space="preserve"> addresses, and subnet masks. A</w:t>
      </w:r>
      <w:r w:rsidR="00C11E20">
        <w:t>dd the missing information to the Addressing Table</w:t>
      </w:r>
      <w:r w:rsidR="008108A2">
        <w:t xml:space="preserve"> to map the network</w:t>
      </w:r>
      <w:r w:rsidR="00C11E20">
        <w:t>:</w:t>
      </w:r>
    </w:p>
    <w:p w14:paraId="1C77C431" w14:textId="403CDDDC" w:rsidR="002B0C56" w:rsidRDefault="00C11E20" w:rsidP="00C11E20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lang w:val="pt-BR"/>
        </w:rPr>
        <w:t>Branch-Edge</w:t>
      </w:r>
      <w:r w:rsidR="002B0C56" w:rsidRPr="00D80A08">
        <w:rPr>
          <w:rFonts w:ascii="Courier New" w:hAnsi="Courier New" w:cs="Courier New"/>
          <w:lang w:val="pt-BR"/>
        </w:rPr>
        <w:t>#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b/>
          <w:lang w:val="pt-BR"/>
        </w:rPr>
        <w:t>show ip interface brief</w:t>
      </w:r>
    </w:p>
    <w:p w14:paraId="41B797C5" w14:textId="29ED430A" w:rsidR="0022715D" w:rsidRDefault="0022715D" w:rsidP="0022715D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lang w:val="pt-BR"/>
        </w:rPr>
        <w:t>Branch-Edge</w:t>
      </w:r>
      <w:r w:rsidRPr="00D80A08">
        <w:rPr>
          <w:rFonts w:ascii="Courier New" w:hAnsi="Courier New" w:cs="Courier New"/>
          <w:lang w:val="pt-BR"/>
        </w:rPr>
        <w:t>#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b/>
          <w:lang w:val="pt-BR"/>
        </w:rPr>
        <w:t>show interfaces</w:t>
      </w:r>
    </w:p>
    <w:p w14:paraId="6CFC9094" w14:textId="11F18DA5" w:rsidR="002B0C56" w:rsidRDefault="00C11E20" w:rsidP="002B0C56">
      <w:pPr>
        <w:pStyle w:val="SubStepAlpha"/>
      </w:pPr>
      <w:r>
        <w:rPr>
          <w:lang w:val="pt-BR"/>
        </w:rPr>
        <w:t xml:space="preserve">Security best practice recommends only running CDP when needed, so </w:t>
      </w:r>
      <w:r>
        <w:t xml:space="preserve">CDP may need to be turned on. Use a </w:t>
      </w:r>
      <w:r w:rsidRPr="008108A2">
        <w:rPr>
          <w:b/>
        </w:rPr>
        <w:t>show cdp</w:t>
      </w:r>
      <w:r>
        <w:t xml:space="preserve"> command to test its status.</w:t>
      </w:r>
    </w:p>
    <w:p w14:paraId="57BE0C99" w14:textId="13313C3B" w:rsidR="008F2374" w:rsidRPr="00C11E20" w:rsidRDefault="00C11E20" w:rsidP="00C11E20">
      <w:pPr>
        <w:pStyle w:val="CMD"/>
        <w:rPr>
          <w:b/>
          <w:lang w:val="pt-BR"/>
        </w:rPr>
      </w:pPr>
      <w:r>
        <w:rPr>
          <w:lang w:val="pt-BR"/>
        </w:rPr>
        <w:t>Branch-Edge</w:t>
      </w:r>
      <w:r w:rsidR="002B0C56" w:rsidRPr="00BC43B4">
        <w:rPr>
          <w:lang w:val="pt-BR"/>
        </w:rPr>
        <w:t xml:space="preserve"># </w:t>
      </w:r>
      <w:r>
        <w:rPr>
          <w:b/>
          <w:lang w:val="pt-BR"/>
        </w:rPr>
        <w:t>show cdp</w:t>
      </w:r>
    </w:p>
    <w:p w14:paraId="11BF0097" w14:textId="66F7D209" w:rsidR="00D80A08" w:rsidRPr="00D80A08" w:rsidRDefault="00C11E20" w:rsidP="00C11E20">
      <w:pPr>
        <w:pStyle w:val="CMD"/>
        <w:rPr>
          <w:rFonts w:cs="Courier New"/>
          <w:lang w:val="pt-BR"/>
        </w:rPr>
      </w:pPr>
      <w:r>
        <w:t>% CDP is not enabled</w:t>
      </w:r>
    </w:p>
    <w:p w14:paraId="2D342D62" w14:textId="2E4F7892" w:rsidR="008F2374" w:rsidRDefault="00C11E20" w:rsidP="008F2374">
      <w:pPr>
        <w:pStyle w:val="SubStepAlpha"/>
      </w:pPr>
      <w:r>
        <w:rPr>
          <w:lang w:val="pt-BR"/>
        </w:rPr>
        <w:t>You</w:t>
      </w:r>
      <w:r>
        <w:t xml:space="preserve"> need to turn on CDP, but </w:t>
      </w:r>
      <w:r w:rsidR="00FC5A4F">
        <w:t>it is a good idea to only</w:t>
      </w:r>
      <w:r>
        <w:t xml:space="preserve"> broadcast CDP information to internal network devices and not to external networks. </w:t>
      </w:r>
      <w:r w:rsidR="00A360C8">
        <w:t>T</w:t>
      </w:r>
      <w:r>
        <w:t>o do this,</w:t>
      </w:r>
      <w:r w:rsidR="00617FC3">
        <w:t xml:space="preserve"> disable CDP on the s0/0/1 interface and then turn on the CDP protocol</w:t>
      </w:r>
      <w:r>
        <w:t>.</w:t>
      </w:r>
    </w:p>
    <w:p w14:paraId="307FE21D" w14:textId="4F363119" w:rsidR="002B0C56" w:rsidRDefault="00C11E20" w:rsidP="00C11E20">
      <w:pPr>
        <w:pStyle w:val="CMD"/>
        <w:rPr>
          <w:b/>
        </w:rPr>
      </w:pPr>
      <w:r>
        <w:t>Branch-Edge</w:t>
      </w:r>
      <w:r w:rsidR="002B0C56">
        <w:t xml:space="preserve"># </w:t>
      </w:r>
      <w:r>
        <w:rPr>
          <w:b/>
        </w:rPr>
        <w:t>configure terminal</w:t>
      </w:r>
    </w:p>
    <w:p w14:paraId="463DE2E4" w14:textId="137F5609" w:rsidR="00C11E20" w:rsidRDefault="00C11E20" w:rsidP="00C11E20">
      <w:pPr>
        <w:pStyle w:val="CMD"/>
        <w:rPr>
          <w:b/>
        </w:rPr>
      </w:pPr>
      <w:r w:rsidRPr="00C11E20">
        <w:t>Branch-Edge(config)#</w:t>
      </w:r>
      <w:r w:rsidR="00617FC3">
        <w:rPr>
          <w:b/>
        </w:rPr>
        <w:t xml:space="preserve"> int</w:t>
      </w:r>
      <w:r w:rsidR="00C52193">
        <w:rPr>
          <w:b/>
        </w:rPr>
        <w:t>erface</w:t>
      </w:r>
      <w:r w:rsidR="00617FC3">
        <w:rPr>
          <w:b/>
        </w:rPr>
        <w:t xml:space="preserve"> s0/0/1</w:t>
      </w:r>
    </w:p>
    <w:p w14:paraId="094475B4" w14:textId="64D7ED4A" w:rsidR="00C11E20" w:rsidRDefault="00C11E20" w:rsidP="00C11E20">
      <w:pPr>
        <w:pStyle w:val="CMD"/>
        <w:rPr>
          <w:b/>
        </w:rPr>
      </w:pPr>
      <w:r w:rsidRPr="00C11E20">
        <w:t>Branch-Edge(config</w:t>
      </w:r>
      <w:r>
        <w:t>-if</w:t>
      </w:r>
      <w:r w:rsidRPr="00C11E20">
        <w:t>)#</w:t>
      </w:r>
      <w:r>
        <w:rPr>
          <w:b/>
        </w:rPr>
        <w:t xml:space="preserve"> </w:t>
      </w:r>
      <w:r w:rsidR="00617FC3">
        <w:rPr>
          <w:b/>
        </w:rPr>
        <w:t xml:space="preserve">no </w:t>
      </w:r>
      <w:r>
        <w:rPr>
          <w:b/>
        </w:rPr>
        <w:t>cdp enable</w:t>
      </w:r>
    </w:p>
    <w:p w14:paraId="45379F89" w14:textId="79B7D8C7" w:rsidR="00617FC3" w:rsidRDefault="00617FC3" w:rsidP="00617FC3">
      <w:pPr>
        <w:pStyle w:val="CMD"/>
        <w:rPr>
          <w:b/>
        </w:rPr>
      </w:pPr>
      <w:r w:rsidRPr="00C11E20">
        <w:t>Branch-Edge(config</w:t>
      </w:r>
      <w:r>
        <w:t>-if</w:t>
      </w:r>
      <w:r w:rsidRPr="00C11E20">
        <w:t>)#</w:t>
      </w:r>
      <w:r>
        <w:rPr>
          <w:b/>
        </w:rPr>
        <w:t xml:space="preserve"> exit</w:t>
      </w:r>
    </w:p>
    <w:p w14:paraId="4AB729CA" w14:textId="04476895" w:rsidR="00617FC3" w:rsidRDefault="00617FC3" w:rsidP="00617FC3">
      <w:pPr>
        <w:pStyle w:val="CMD"/>
        <w:rPr>
          <w:b/>
        </w:rPr>
      </w:pPr>
      <w:r w:rsidRPr="00C11E20">
        <w:t>Branch-Edge(config)#</w:t>
      </w:r>
      <w:r>
        <w:rPr>
          <w:b/>
        </w:rPr>
        <w:t xml:space="preserve"> cdp run</w:t>
      </w:r>
    </w:p>
    <w:p w14:paraId="3F8884B7" w14:textId="77777777" w:rsidR="0094319F" w:rsidRDefault="00A360C8" w:rsidP="00FC5A4F">
      <w:pPr>
        <w:pStyle w:val="SubStepAlpha"/>
      </w:pPr>
      <w:r>
        <w:rPr>
          <w:lang w:val="pt-BR"/>
        </w:rPr>
        <w:t>I</w:t>
      </w:r>
      <w:r w:rsidR="00FC5A4F">
        <w:rPr>
          <w:lang w:val="pt-BR"/>
        </w:rPr>
        <w:t xml:space="preserve">ssue a </w:t>
      </w:r>
      <w:r w:rsidR="00FC5A4F" w:rsidRPr="00FC5A4F">
        <w:rPr>
          <w:b/>
          <w:lang w:val="pt-BR"/>
        </w:rPr>
        <w:t>show cdp neighbors</w:t>
      </w:r>
      <w:r w:rsidR="00FC5A4F">
        <w:rPr>
          <w:lang w:val="pt-BR"/>
        </w:rPr>
        <w:t xml:space="preserve"> command to find any neighboring</w:t>
      </w:r>
      <w:r w:rsidR="00472F63">
        <w:rPr>
          <w:lang w:val="pt-BR"/>
        </w:rPr>
        <w:t xml:space="preserve"> network devices</w:t>
      </w:r>
      <w:r w:rsidR="00FC5A4F">
        <w:t>.</w:t>
      </w:r>
      <w:r w:rsidR="00472F63">
        <w:t xml:space="preserve"> </w:t>
      </w:r>
    </w:p>
    <w:p w14:paraId="0B6ADD02" w14:textId="735843FC" w:rsidR="00FC5A4F" w:rsidRDefault="00472F63" w:rsidP="0094319F">
      <w:pPr>
        <w:pStyle w:val="BodyTextL50"/>
      </w:pPr>
      <w:r w:rsidRPr="0094319F">
        <w:rPr>
          <w:b/>
        </w:rPr>
        <w:t>Note</w:t>
      </w:r>
      <w:r w:rsidR="00752B70">
        <w:t>:</w:t>
      </w:r>
      <w:r>
        <w:t xml:space="preserve"> CDP will only show connected Cisco devices that are also running CDP.</w:t>
      </w:r>
    </w:p>
    <w:p w14:paraId="1DAD41DD" w14:textId="3F83BFFF" w:rsidR="00FC5A4F" w:rsidRDefault="00FC5A4F" w:rsidP="00FC5A4F">
      <w:pPr>
        <w:pStyle w:val="CMD"/>
        <w:rPr>
          <w:b/>
        </w:rPr>
      </w:pPr>
      <w:r>
        <w:t xml:space="preserve">Branch-Edge# </w:t>
      </w:r>
      <w:r>
        <w:rPr>
          <w:b/>
        </w:rPr>
        <w:t>show cdp neighbors</w:t>
      </w:r>
    </w:p>
    <w:p w14:paraId="3294E3D5" w14:textId="37D23D3A" w:rsidR="00FC5A4F" w:rsidRDefault="00FC5A4F" w:rsidP="00485111">
      <w:pPr>
        <w:pStyle w:val="SubStepAlpha"/>
        <w:keepNext/>
        <w:numPr>
          <w:ilvl w:val="0"/>
          <w:numId w:val="0"/>
        </w:numPr>
        <w:ind w:left="720"/>
      </w:pPr>
      <w:r>
        <w:t xml:space="preserve">Is there a neighboring network device? What type of device is it? What is its name? </w:t>
      </w:r>
      <w:r w:rsidR="00A360C8">
        <w:t>On w</w:t>
      </w:r>
      <w:r>
        <w:t xml:space="preserve">hat interface is it connected? </w:t>
      </w:r>
      <w:r w:rsidR="002201E0">
        <w:t>Is the device’s</w:t>
      </w:r>
      <w:r>
        <w:t xml:space="preserve"> IP address</w:t>
      </w:r>
      <w:r w:rsidR="002201E0">
        <w:t xml:space="preserve"> listed</w:t>
      </w:r>
      <w:r>
        <w:t xml:space="preserve">? </w:t>
      </w:r>
      <w:r w:rsidR="002201E0">
        <w:t>Record</w:t>
      </w:r>
      <w:r>
        <w:t xml:space="preserve"> the information in the Addressing Table.</w:t>
      </w:r>
    </w:p>
    <w:p w14:paraId="14F5297D" w14:textId="77777777" w:rsidR="00FC5A4F" w:rsidRDefault="00FC5A4F" w:rsidP="00FC5A4F">
      <w:pPr>
        <w:pStyle w:val="BodyTextL50"/>
      </w:pPr>
      <w:r>
        <w:t>____________________________________________________________________________________</w:t>
      </w:r>
    </w:p>
    <w:p w14:paraId="374BDF30" w14:textId="6CD1CEAE" w:rsidR="00FC5A4F" w:rsidRDefault="002201E0" w:rsidP="00FC5A4F">
      <w:pPr>
        <w:pStyle w:val="SubStepAlpha"/>
      </w:pPr>
      <w:r>
        <w:rPr>
          <w:lang w:val="pt-BR"/>
        </w:rPr>
        <w:t>To find the IP address of the neig</w:t>
      </w:r>
      <w:r w:rsidR="008108A2">
        <w:rPr>
          <w:lang w:val="pt-BR"/>
        </w:rPr>
        <w:t xml:space="preserve">hboring device use the </w:t>
      </w:r>
      <w:r w:rsidR="008108A2" w:rsidRPr="008108A2">
        <w:rPr>
          <w:b/>
          <w:lang w:val="pt-BR"/>
        </w:rPr>
        <w:t>show cdp neighbors detail</w:t>
      </w:r>
      <w:r>
        <w:rPr>
          <w:lang w:val="pt-BR"/>
        </w:rPr>
        <w:t xml:space="preserve"> command</w:t>
      </w:r>
      <w:r w:rsidR="00472F63">
        <w:rPr>
          <w:lang w:val="pt-BR"/>
        </w:rPr>
        <w:t xml:space="preserve"> and</w:t>
      </w:r>
      <w:r>
        <w:rPr>
          <w:lang w:val="pt-BR"/>
        </w:rPr>
        <w:t xml:space="preserve"> record the </w:t>
      </w:r>
      <w:r w:rsidR="00472F63">
        <w:rPr>
          <w:lang w:val="pt-BR"/>
        </w:rPr>
        <w:t xml:space="preserve">ip </w:t>
      </w:r>
      <w:r>
        <w:rPr>
          <w:lang w:val="pt-BR"/>
        </w:rPr>
        <w:t>address:</w:t>
      </w:r>
    </w:p>
    <w:p w14:paraId="50FECCAA" w14:textId="019DB019" w:rsidR="00FC5A4F" w:rsidRDefault="00FC5A4F" w:rsidP="002201E0">
      <w:pPr>
        <w:pStyle w:val="CMD"/>
        <w:rPr>
          <w:b/>
        </w:rPr>
      </w:pPr>
      <w:r>
        <w:t xml:space="preserve">Branch-Edge# </w:t>
      </w:r>
      <w:r w:rsidR="002201E0">
        <w:rPr>
          <w:b/>
        </w:rPr>
        <w:t>show cdp neighbors detail</w:t>
      </w:r>
    </w:p>
    <w:p w14:paraId="5C9BB163" w14:textId="59803B93" w:rsidR="002201E0" w:rsidRDefault="002201E0" w:rsidP="00485111">
      <w:pPr>
        <w:pStyle w:val="SubStepAlpha"/>
        <w:keepNext/>
        <w:numPr>
          <w:ilvl w:val="0"/>
          <w:numId w:val="0"/>
        </w:numPr>
        <w:ind w:left="720"/>
      </w:pPr>
      <w:r>
        <w:t>Aside from the neighboring device’s IP address</w:t>
      </w:r>
      <w:r w:rsidR="00A360C8">
        <w:t>,</w:t>
      </w:r>
      <w:r>
        <w:t xml:space="preserve"> what other piece of </w:t>
      </w:r>
      <w:r w:rsidR="00472F63">
        <w:t xml:space="preserve">potentially </w:t>
      </w:r>
      <w:r>
        <w:t>sensitive information is listed</w:t>
      </w:r>
      <w:r w:rsidR="00EC13A6">
        <w:t>?</w:t>
      </w:r>
    </w:p>
    <w:p w14:paraId="5BF116BA" w14:textId="77777777" w:rsidR="002201E0" w:rsidRDefault="002201E0" w:rsidP="002201E0">
      <w:pPr>
        <w:pStyle w:val="BodyTextL50"/>
      </w:pPr>
      <w:r>
        <w:t>____________________________________________________________________________________</w:t>
      </w:r>
    </w:p>
    <w:p w14:paraId="1783B93B" w14:textId="2C40BB85" w:rsidR="0094319F" w:rsidRDefault="00472F63" w:rsidP="00FC5A4F">
      <w:pPr>
        <w:pStyle w:val="SubStepAlpha"/>
      </w:pPr>
      <w:r>
        <w:rPr>
          <w:lang w:val="pt-BR"/>
        </w:rPr>
        <w:t>Now that you know the IP address of the neighbor device</w:t>
      </w:r>
      <w:r w:rsidR="00752B70">
        <w:rPr>
          <w:lang w:val="pt-BR"/>
        </w:rPr>
        <w:t>,</w:t>
      </w:r>
      <w:r>
        <w:rPr>
          <w:lang w:val="pt-BR"/>
        </w:rPr>
        <w:t xml:space="preserve"> you need to </w:t>
      </w:r>
      <w:r w:rsidR="00752B70">
        <w:rPr>
          <w:lang w:val="pt-BR"/>
        </w:rPr>
        <w:t>connect to it with SSH</w:t>
      </w:r>
      <w:r>
        <w:rPr>
          <w:lang w:val="pt-BR"/>
        </w:rPr>
        <w:t xml:space="preserve"> in order to dis</w:t>
      </w:r>
      <w:r w:rsidR="00B61071">
        <w:rPr>
          <w:lang w:val="pt-BR"/>
        </w:rPr>
        <w:t>cover</w:t>
      </w:r>
      <w:r>
        <w:rPr>
          <w:lang w:val="pt-BR"/>
        </w:rPr>
        <w:t xml:space="preserve"> </w:t>
      </w:r>
      <w:r w:rsidR="00752B70">
        <w:rPr>
          <w:lang w:val="pt-BR"/>
        </w:rPr>
        <w:t xml:space="preserve">other </w:t>
      </w:r>
      <w:r>
        <w:rPr>
          <w:lang w:val="pt-BR"/>
        </w:rPr>
        <w:t xml:space="preserve">devices </w:t>
      </w:r>
      <w:r w:rsidR="00752B70">
        <w:rPr>
          <w:lang w:val="pt-BR"/>
        </w:rPr>
        <w:t>that</w:t>
      </w:r>
      <w:r>
        <w:rPr>
          <w:lang w:val="pt-BR"/>
        </w:rPr>
        <w:t xml:space="preserve"> </w:t>
      </w:r>
      <w:r w:rsidR="00752B70">
        <w:rPr>
          <w:lang w:val="pt-BR"/>
        </w:rPr>
        <w:t>may</w:t>
      </w:r>
      <w:r w:rsidR="00907D1F">
        <w:rPr>
          <w:lang w:val="pt-BR"/>
        </w:rPr>
        <w:t xml:space="preserve"> be its</w:t>
      </w:r>
      <w:r w:rsidR="00752B70">
        <w:rPr>
          <w:lang w:val="pt-BR"/>
        </w:rPr>
        <w:t xml:space="preserve"> </w:t>
      </w:r>
      <w:r>
        <w:rPr>
          <w:lang w:val="pt-BR"/>
        </w:rPr>
        <w:t>neighbor</w:t>
      </w:r>
      <w:r w:rsidR="00907D1F">
        <w:rPr>
          <w:lang w:val="pt-BR"/>
        </w:rPr>
        <w:t>s</w:t>
      </w:r>
      <w:r w:rsidR="00FC5A4F">
        <w:t>.</w:t>
      </w:r>
      <w:r w:rsidR="00752B70">
        <w:t xml:space="preserve"> </w:t>
      </w:r>
    </w:p>
    <w:p w14:paraId="1EDFCE5E" w14:textId="3365DA23" w:rsidR="00FC5A4F" w:rsidRDefault="00752B70" w:rsidP="0094319F">
      <w:pPr>
        <w:pStyle w:val="BodyTextL50"/>
      </w:pPr>
      <w:r w:rsidRPr="0094319F">
        <w:rPr>
          <w:b/>
        </w:rPr>
        <w:t>Note</w:t>
      </w:r>
      <w:r>
        <w:t xml:space="preserve">: </w:t>
      </w:r>
      <w:r w:rsidR="00B61071">
        <w:t>To connect with SSH u</w:t>
      </w:r>
      <w:r>
        <w:t xml:space="preserve">se the same </w:t>
      </w:r>
      <w:r w:rsidR="00B61071">
        <w:t xml:space="preserve">Remote Branch Office </w:t>
      </w:r>
      <w:r>
        <w:t>username and password.</w:t>
      </w:r>
    </w:p>
    <w:p w14:paraId="3795E8E2" w14:textId="0CBA57F0" w:rsidR="00FC5A4F" w:rsidRDefault="00FC5A4F" w:rsidP="00472F63">
      <w:pPr>
        <w:pStyle w:val="CMD"/>
        <w:rPr>
          <w:b/>
        </w:rPr>
      </w:pPr>
      <w:r>
        <w:t xml:space="preserve">Branch-Edge# </w:t>
      </w:r>
      <w:r w:rsidR="00752B70">
        <w:rPr>
          <w:b/>
        </w:rPr>
        <w:t xml:space="preserve">ssh –l branchadmin </w:t>
      </w:r>
      <w:r w:rsidR="00752B70" w:rsidRPr="00752B70">
        <w:rPr>
          <w:i/>
        </w:rPr>
        <w:t>&lt;the ip address of the neighbor device&gt;</w:t>
      </w:r>
      <w:r w:rsidR="00752B70">
        <w:rPr>
          <w:b/>
        </w:rPr>
        <w:t xml:space="preserve"> </w:t>
      </w:r>
    </w:p>
    <w:p w14:paraId="343A2D3E" w14:textId="65A47DDE" w:rsidR="00B61071" w:rsidRDefault="00B61071" w:rsidP="00485111">
      <w:pPr>
        <w:pStyle w:val="SubStepAlpha"/>
        <w:keepNext/>
        <w:numPr>
          <w:ilvl w:val="0"/>
          <w:numId w:val="0"/>
        </w:numPr>
        <w:ind w:left="720"/>
      </w:pPr>
      <w:r>
        <w:t xml:space="preserve">After </w:t>
      </w:r>
      <w:r w:rsidR="00EC13A6">
        <w:t>successfully</w:t>
      </w:r>
      <w:r>
        <w:t xml:space="preserve"> connecting with SSH</w:t>
      </w:r>
      <w:r w:rsidR="00EC13A6">
        <w:t xml:space="preserve">, what does the command </w:t>
      </w:r>
      <w:r>
        <w:t>prompt</w:t>
      </w:r>
      <w:r w:rsidR="00EC13A6">
        <w:t xml:space="preserve"> show?</w:t>
      </w:r>
    </w:p>
    <w:p w14:paraId="36E679C4" w14:textId="77777777" w:rsidR="00B61071" w:rsidRDefault="00B61071" w:rsidP="00B61071">
      <w:pPr>
        <w:pStyle w:val="BodyTextL50"/>
      </w:pPr>
      <w:r>
        <w:t>____________________________________________________________________________________</w:t>
      </w:r>
    </w:p>
    <w:p w14:paraId="6598C7A8" w14:textId="7078AA1E" w:rsidR="00B61071" w:rsidRPr="00B61071" w:rsidRDefault="00A360C8" w:rsidP="00B61071">
      <w:pPr>
        <w:pStyle w:val="SubStepAlpha"/>
      </w:pPr>
      <w:r>
        <w:rPr>
          <w:lang w:val="pt-BR"/>
        </w:rPr>
        <w:t>Y</w:t>
      </w:r>
      <w:r w:rsidR="00752B70">
        <w:rPr>
          <w:lang w:val="pt-BR"/>
        </w:rPr>
        <w:t>ou are remotely connected to the next neighbor</w:t>
      </w:r>
      <w:r>
        <w:rPr>
          <w:lang w:val="pt-BR"/>
        </w:rPr>
        <w:t>.</w:t>
      </w:r>
      <w:r w:rsidR="00752B70">
        <w:rPr>
          <w:lang w:val="pt-BR"/>
        </w:rPr>
        <w:t xml:space="preserve"> </w:t>
      </w:r>
      <w:r>
        <w:rPr>
          <w:lang w:val="pt-BR"/>
        </w:rPr>
        <w:t>U</w:t>
      </w:r>
      <w:r w:rsidR="00752B70">
        <w:rPr>
          <w:lang w:val="pt-BR"/>
        </w:rPr>
        <w:t xml:space="preserve">se the </w:t>
      </w:r>
      <w:r w:rsidR="00752B70" w:rsidRPr="00B61071">
        <w:rPr>
          <w:b/>
          <w:lang w:val="pt-BR"/>
        </w:rPr>
        <w:t>sho</w:t>
      </w:r>
      <w:r w:rsidR="00B61071" w:rsidRPr="00B61071">
        <w:rPr>
          <w:b/>
          <w:lang w:val="pt-BR"/>
        </w:rPr>
        <w:t>w cdp neighbors</w:t>
      </w:r>
      <w:r w:rsidR="00B61071">
        <w:rPr>
          <w:lang w:val="pt-BR"/>
        </w:rPr>
        <w:t xml:space="preserve"> command</w:t>
      </w:r>
      <w:r w:rsidR="00EC13A6">
        <w:rPr>
          <w:lang w:val="pt-BR"/>
        </w:rPr>
        <w:t>,</w:t>
      </w:r>
      <w:r w:rsidR="00B61071">
        <w:rPr>
          <w:lang w:val="pt-BR"/>
        </w:rPr>
        <w:t xml:space="preserve"> and the </w:t>
      </w:r>
      <w:r w:rsidR="00B61071" w:rsidRPr="00B61071">
        <w:rPr>
          <w:b/>
          <w:lang w:val="pt-BR"/>
        </w:rPr>
        <w:t>show cdp neighbors detail</w:t>
      </w:r>
      <w:r w:rsidR="00B61071">
        <w:rPr>
          <w:lang w:val="pt-BR"/>
        </w:rPr>
        <w:t xml:space="preserve"> command</w:t>
      </w:r>
      <w:r w:rsidR="00EC13A6">
        <w:rPr>
          <w:lang w:val="pt-BR"/>
        </w:rPr>
        <w:t>,</w:t>
      </w:r>
      <w:r w:rsidR="00B61071">
        <w:rPr>
          <w:lang w:val="pt-BR"/>
        </w:rPr>
        <w:t xml:space="preserve"> to discover other connected neighbor devices.</w:t>
      </w:r>
    </w:p>
    <w:p w14:paraId="5B39ABDA" w14:textId="50DEE5FB" w:rsidR="00752B70" w:rsidRDefault="00B61071" w:rsidP="00485111">
      <w:pPr>
        <w:pStyle w:val="SubStepAlpha"/>
        <w:keepNext/>
        <w:numPr>
          <w:ilvl w:val="0"/>
          <w:numId w:val="0"/>
        </w:numPr>
        <w:ind w:left="720"/>
      </w:pPr>
      <w:r>
        <w:t>What types of network devices neighbor this device? Record any newly discovered devices in the Addressing Table. Include their host</w:t>
      </w:r>
      <w:r w:rsidR="00A857B0">
        <w:t>name</w:t>
      </w:r>
      <w:r>
        <w:t>, interfaces, and IP addresses</w:t>
      </w:r>
      <w:r w:rsidR="00EC13A6">
        <w:t>.</w:t>
      </w:r>
    </w:p>
    <w:p w14:paraId="4E82B7D1" w14:textId="77777777" w:rsidR="00752B70" w:rsidRDefault="00752B70" w:rsidP="00752B70">
      <w:pPr>
        <w:pStyle w:val="BodyTextL50"/>
      </w:pPr>
      <w:r>
        <w:t>____________________________________________________________________________________</w:t>
      </w:r>
    </w:p>
    <w:p w14:paraId="617AF56E" w14:textId="031EABEF" w:rsidR="00A857B0" w:rsidRPr="00B61071" w:rsidRDefault="00E8647C" w:rsidP="00A857B0">
      <w:pPr>
        <w:pStyle w:val="SubStepAlpha"/>
      </w:pPr>
      <w:r>
        <w:rPr>
          <w:lang w:val="pt-BR"/>
        </w:rPr>
        <w:t xml:space="preserve">Continue discovering new network devices using SSH and the show CDP commands. Eventually, you will </w:t>
      </w:r>
      <w:r w:rsidR="007059F3">
        <w:rPr>
          <w:lang w:val="pt-BR"/>
        </w:rPr>
        <w:t>reach the end of the network and there will be no more devices to discover.</w:t>
      </w:r>
      <w:r>
        <w:rPr>
          <w:lang w:val="pt-BR"/>
        </w:rPr>
        <w:t xml:space="preserve"> </w:t>
      </w:r>
    </w:p>
    <w:p w14:paraId="70298B1A" w14:textId="2F6B2884" w:rsidR="00A857B0" w:rsidRDefault="00E8647C" w:rsidP="00A857B0">
      <w:pPr>
        <w:pStyle w:val="SubStepAlpha"/>
        <w:numPr>
          <w:ilvl w:val="0"/>
          <w:numId w:val="0"/>
        </w:numPr>
        <w:ind w:left="720"/>
      </w:pPr>
      <w:r>
        <w:t>What is the name of the switch that does not have an IP address on the network</w:t>
      </w:r>
      <w:r w:rsidR="00A857B0">
        <w:t>?</w:t>
      </w:r>
    </w:p>
    <w:p w14:paraId="04CA493A" w14:textId="77777777" w:rsidR="00A857B0" w:rsidRDefault="00A857B0" w:rsidP="00A857B0">
      <w:pPr>
        <w:pStyle w:val="BodyTextL50"/>
      </w:pPr>
      <w:r>
        <w:t>____________________________________________________________________________________</w:t>
      </w:r>
    </w:p>
    <w:p w14:paraId="75FE0C30" w14:textId="4AB6A77F" w:rsidR="00EA32E8" w:rsidRDefault="0045716C" w:rsidP="00485111">
      <w:pPr>
        <w:pStyle w:val="SubStepAlpha"/>
      </w:pPr>
      <w:r>
        <w:t>Draw a topology of the Remote Branch Office network using the information you have gathered using CDP.</w:t>
      </w:r>
    </w:p>
    <w:p w14:paraId="6157C923" w14:textId="3C6CB1B3" w:rsidR="0045716C" w:rsidRDefault="0045716C" w:rsidP="00485111">
      <w:pPr>
        <w:pStyle w:val="Visual"/>
        <w:rPr>
          <w:noProof/>
        </w:rPr>
      </w:pPr>
    </w:p>
    <w:p w14:paraId="30E9F140" w14:textId="77777777" w:rsidR="00641045" w:rsidRDefault="00641045" w:rsidP="00485111">
      <w:pPr>
        <w:pStyle w:val="Visual"/>
        <w:rPr>
          <w:noProof/>
        </w:rPr>
      </w:pPr>
    </w:p>
    <w:p w14:paraId="74A6859D" w14:textId="77777777" w:rsidR="00641045" w:rsidRDefault="00641045" w:rsidP="00485111">
      <w:pPr>
        <w:pStyle w:val="Visual"/>
        <w:rPr>
          <w:noProof/>
        </w:rPr>
      </w:pPr>
    </w:p>
    <w:p w14:paraId="3360DF82" w14:textId="77777777" w:rsidR="00641045" w:rsidRDefault="00641045" w:rsidP="00485111">
      <w:pPr>
        <w:pStyle w:val="Visual"/>
      </w:pPr>
      <w:bookmarkStart w:id="0" w:name="_GoBack"/>
      <w:bookmarkEnd w:id="0"/>
    </w:p>
    <w:p w14:paraId="2581EB5D" w14:textId="77777777" w:rsidR="00DC57C1" w:rsidRDefault="00DC57C1" w:rsidP="00DC57C1">
      <w:pPr>
        <w:pStyle w:val="LabSection"/>
      </w:pPr>
      <w:r>
        <w:t>Suggested Scoring Rubric</w:t>
      </w:r>
    </w:p>
    <w:tbl>
      <w:tblPr>
        <w:tblW w:w="57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1170"/>
        <w:gridCol w:w="1080"/>
      </w:tblGrid>
      <w:tr w:rsidR="00DC57C1" w:rsidRPr="00A7189D" w14:paraId="31DB373E" w14:textId="77777777" w:rsidTr="00CD0B63">
        <w:trPr>
          <w:cantSplit/>
          <w:jc w:val="center"/>
        </w:trPr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2F0B42" w14:textId="77777777" w:rsidR="00DC57C1" w:rsidRPr="00A7189D" w:rsidRDefault="00DC57C1" w:rsidP="00CD0B63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Activity Section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BCF867F" w14:textId="77777777" w:rsidR="00DC57C1" w:rsidRPr="00A7189D" w:rsidRDefault="00DC57C1" w:rsidP="00CD0B63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Possible Points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3676D5D" w14:textId="77777777" w:rsidR="00DC57C1" w:rsidRDefault="00DC57C1" w:rsidP="00CD0B63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Earned Points</w:t>
            </w:r>
          </w:p>
        </w:tc>
      </w:tr>
      <w:tr w:rsidR="00DC57C1" w:rsidRPr="00A7189D" w14:paraId="3F5718AD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</w:tcPr>
          <w:p w14:paraId="41E310AD" w14:textId="344E579C" w:rsidR="00DC57C1" w:rsidRPr="00485111" w:rsidRDefault="001B4B46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Part 1</w:t>
            </w:r>
            <w:r w:rsidR="00BF5C7B">
              <w:rPr>
                <w:rFonts w:cs="Arial"/>
                <w:b/>
              </w:rPr>
              <w:t xml:space="preserve"> Question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039DCE" w14:textId="52F364CE" w:rsidR="00DC57C1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2</w:t>
            </w:r>
          </w:p>
        </w:tc>
        <w:tc>
          <w:tcPr>
            <w:tcW w:w="1080" w:type="dxa"/>
          </w:tcPr>
          <w:p w14:paraId="08C9C354" w14:textId="77777777" w:rsidR="00DC57C1" w:rsidRDefault="00DC57C1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13B5B894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</w:tcPr>
          <w:p w14:paraId="2A2E79B5" w14:textId="3D76CE99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FFCED3" w14:textId="11E08C57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17AE45BA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1B4B46" w:rsidRPr="00A7189D" w14:paraId="1D2EE726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A135A4D" w14:textId="27368D35" w:rsidR="001B4B46" w:rsidRPr="00485111" w:rsidRDefault="001B4B46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Part 2</w:t>
            </w:r>
            <w:r w:rsidR="00BF5C7B" w:rsidRPr="00485111">
              <w:rPr>
                <w:rFonts w:cs="Arial"/>
                <w:b/>
              </w:rPr>
              <w:t xml:space="preserve"> Questions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7C0149" w14:textId="3CFCC245" w:rsidR="001B4B46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8</w:t>
            </w:r>
          </w:p>
        </w:tc>
        <w:tc>
          <w:tcPr>
            <w:tcW w:w="1080" w:type="dxa"/>
          </w:tcPr>
          <w:p w14:paraId="674A01AB" w14:textId="77777777" w:rsidR="001B4B46" w:rsidRDefault="001B4B46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7E7B71FC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85A5EA9" w14:textId="378F8426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DEE1FD6" w14:textId="3C83D536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03480F31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23A822D2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FE56A8A" w14:textId="17CD7C20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F34DC7D" w14:textId="7431030B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0" w:type="dxa"/>
          </w:tcPr>
          <w:p w14:paraId="59FB95A1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5D872A06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15026579" w14:textId="411F94B1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f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FBA289" w14:textId="3EDD82E5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0" w:type="dxa"/>
          </w:tcPr>
          <w:p w14:paraId="2B971180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13C14707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77ADD301" w14:textId="73982590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84C3AC" w14:textId="509C402A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1A53967F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09074386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5BD919EC" w14:textId="2EE5E84B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2C45F9B" w14:textId="15567E5A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3294943A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2004FA9B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49E01943" w14:textId="7A0EBFC8" w:rsidR="00BF5C7B" w:rsidRPr="00485111" w:rsidRDefault="00BF5C7B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Packet Tracer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535FB81" w14:textId="22E053B2" w:rsidR="00BF5C7B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10</w:t>
            </w:r>
          </w:p>
        </w:tc>
        <w:tc>
          <w:tcPr>
            <w:tcW w:w="1080" w:type="dxa"/>
          </w:tcPr>
          <w:p w14:paraId="72FE475F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DC57C1" w:rsidRPr="00A7189D" w14:paraId="73BF0E1B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B5A704E" w14:textId="77777777" w:rsidR="00DC57C1" w:rsidRPr="00485111" w:rsidRDefault="00DC57C1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Addressing Scheme Documentation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931071" w14:textId="66AA8A7B" w:rsidR="00DC57C1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  <w:r w:rsidRPr="00485111">
              <w:rPr>
                <w:rFonts w:cs="Arial"/>
                <w:b/>
              </w:rPr>
              <w:t>0</w:t>
            </w:r>
          </w:p>
        </w:tc>
        <w:tc>
          <w:tcPr>
            <w:tcW w:w="1080" w:type="dxa"/>
          </w:tcPr>
          <w:p w14:paraId="4FEA8A0E" w14:textId="77777777" w:rsidR="00DC57C1" w:rsidRDefault="00DC57C1" w:rsidP="00CD0B63">
            <w:pPr>
              <w:pStyle w:val="TableText"/>
              <w:rPr>
                <w:rFonts w:cs="Arial"/>
              </w:rPr>
            </w:pPr>
          </w:p>
        </w:tc>
      </w:tr>
      <w:tr w:rsidR="00DC57C1" w:rsidRPr="00A7189D" w14:paraId="5FF99A7F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38D058B" w14:textId="77777777" w:rsidR="00DC57C1" w:rsidRPr="00485111" w:rsidRDefault="00DC57C1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Topology Documentation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41A4FFB" w14:textId="77777777" w:rsidR="00DC57C1" w:rsidRPr="00485111" w:rsidRDefault="00DC57C1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20</w:t>
            </w:r>
          </w:p>
        </w:tc>
        <w:tc>
          <w:tcPr>
            <w:tcW w:w="1080" w:type="dxa"/>
          </w:tcPr>
          <w:p w14:paraId="107B29A7" w14:textId="77777777" w:rsidR="00DC57C1" w:rsidRDefault="00DC57C1" w:rsidP="00CD0B63">
            <w:pPr>
              <w:pStyle w:val="TableText"/>
              <w:rPr>
                <w:rFonts w:cs="Arial"/>
              </w:rPr>
            </w:pPr>
          </w:p>
        </w:tc>
      </w:tr>
      <w:tr w:rsidR="00DC57C1" w:rsidRPr="00A7189D" w14:paraId="3E52F607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5A8E823" w14:textId="77777777" w:rsidR="00DC57C1" w:rsidRPr="00A7189D" w:rsidRDefault="00DC57C1" w:rsidP="00CD0B63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Total Point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DE2CB4" w14:textId="77777777" w:rsidR="00DC57C1" w:rsidRPr="00A7189D" w:rsidRDefault="00DC57C1" w:rsidP="00CD0B6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100</w:t>
            </w:r>
          </w:p>
        </w:tc>
        <w:tc>
          <w:tcPr>
            <w:tcW w:w="1080" w:type="dxa"/>
          </w:tcPr>
          <w:p w14:paraId="5565D2C0" w14:textId="77777777" w:rsidR="00DC57C1" w:rsidRDefault="00DC57C1" w:rsidP="00CD0B63">
            <w:pPr>
              <w:pStyle w:val="TableText"/>
              <w:rPr>
                <w:rFonts w:cs="Arial"/>
                <w:b/>
              </w:rPr>
            </w:pPr>
          </w:p>
        </w:tc>
      </w:tr>
    </w:tbl>
    <w:p w14:paraId="528FED9D" w14:textId="77777777" w:rsidR="00032D47" w:rsidRPr="00485111" w:rsidRDefault="00032D47" w:rsidP="00485111">
      <w:pPr>
        <w:pStyle w:val="Visual"/>
      </w:pPr>
    </w:p>
    <w:sectPr w:rsidR="00032D47" w:rsidRPr="0048511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E8E2D" w14:textId="77777777" w:rsidR="000864CD" w:rsidRDefault="000864CD" w:rsidP="0090659A">
      <w:pPr>
        <w:spacing w:after="0" w:line="240" w:lineRule="auto"/>
      </w:pPr>
      <w:r>
        <w:separator/>
      </w:r>
    </w:p>
    <w:p w14:paraId="234113AA" w14:textId="77777777" w:rsidR="000864CD" w:rsidRDefault="000864CD"/>
    <w:p w14:paraId="129C26E5" w14:textId="77777777" w:rsidR="000864CD" w:rsidRDefault="000864CD"/>
    <w:p w14:paraId="0B8CD345" w14:textId="77777777" w:rsidR="000864CD" w:rsidRDefault="000864CD"/>
    <w:p w14:paraId="3491BAC2" w14:textId="77777777" w:rsidR="000864CD" w:rsidRDefault="000864CD"/>
  </w:endnote>
  <w:endnote w:type="continuationSeparator" w:id="0">
    <w:p w14:paraId="55D67290" w14:textId="77777777" w:rsidR="000864CD" w:rsidRDefault="000864CD" w:rsidP="0090659A">
      <w:pPr>
        <w:spacing w:after="0" w:line="240" w:lineRule="auto"/>
      </w:pPr>
      <w:r>
        <w:continuationSeparator/>
      </w:r>
    </w:p>
    <w:p w14:paraId="1EF5D442" w14:textId="77777777" w:rsidR="000864CD" w:rsidRDefault="000864CD"/>
    <w:p w14:paraId="57DCA890" w14:textId="77777777" w:rsidR="000864CD" w:rsidRDefault="000864CD"/>
    <w:p w14:paraId="473B8C2E" w14:textId="77777777" w:rsidR="000864CD" w:rsidRDefault="000864CD"/>
    <w:p w14:paraId="527DA1D1" w14:textId="77777777" w:rsidR="000864CD" w:rsidRDefault="00086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41045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91E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91E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41045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91E7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91E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9933A" w14:textId="77777777" w:rsidR="000864CD" w:rsidRDefault="000864CD" w:rsidP="0090659A">
      <w:pPr>
        <w:spacing w:after="0" w:line="240" w:lineRule="auto"/>
      </w:pPr>
      <w:r>
        <w:separator/>
      </w:r>
    </w:p>
    <w:p w14:paraId="4672046B" w14:textId="77777777" w:rsidR="000864CD" w:rsidRDefault="000864CD"/>
    <w:p w14:paraId="1F204960" w14:textId="77777777" w:rsidR="000864CD" w:rsidRDefault="000864CD"/>
    <w:p w14:paraId="34ABACCF" w14:textId="77777777" w:rsidR="000864CD" w:rsidRDefault="000864CD"/>
    <w:p w14:paraId="39115F3C" w14:textId="77777777" w:rsidR="000864CD" w:rsidRDefault="000864CD"/>
  </w:footnote>
  <w:footnote w:type="continuationSeparator" w:id="0">
    <w:p w14:paraId="3288939B" w14:textId="77777777" w:rsidR="000864CD" w:rsidRDefault="000864CD" w:rsidP="0090659A">
      <w:pPr>
        <w:spacing w:after="0" w:line="240" w:lineRule="auto"/>
      </w:pPr>
      <w:r>
        <w:continuationSeparator/>
      </w:r>
    </w:p>
    <w:p w14:paraId="3C935E27" w14:textId="77777777" w:rsidR="000864CD" w:rsidRDefault="000864CD"/>
    <w:p w14:paraId="7C8FC486" w14:textId="77777777" w:rsidR="000864CD" w:rsidRDefault="000864CD"/>
    <w:p w14:paraId="32733806" w14:textId="77777777" w:rsidR="000864CD" w:rsidRDefault="000864CD"/>
    <w:p w14:paraId="09391506" w14:textId="77777777" w:rsidR="000864CD" w:rsidRDefault="000864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18277BAE" w:rsidR="0080520C" w:rsidRDefault="00D637D1" w:rsidP="00C52BA6">
    <w:pPr>
      <w:pStyle w:val="PageHead"/>
    </w:pPr>
    <w:r>
      <w:t>Packet Tracer</w:t>
    </w:r>
    <w:r w:rsidRPr="00FD4A68">
      <w:t xml:space="preserve"> </w:t>
    </w:r>
    <w:r>
      <w:t>–</w:t>
    </w:r>
    <w:r w:rsidRPr="00FD4A68">
      <w:t xml:space="preserve"> </w:t>
    </w:r>
    <w:r>
      <w:t>Map a Network Using CDP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uBQDzdRlq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2D47"/>
    <w:rsid w:val="0003537A"/>
    <w:rsid w:val="0003624D"/>
    <w:rsid w:val="00041AF6"/>
    <w:rsid w:val="000431E3"/>
    <w:rsid w:val="00044E62"/>
    <w:rsid w:val="00050BA4"/>
    <w:rsid w:val="00051595"/>
    <w:rsid w:val="00051738"/>
    <w:rsid w:val="00052548"/>
    <w:rsid w:val="000551B0"/>
    <w:rsid w:val="00060696"/>
    <w:rsid w:val="000650E4"/>
    <w:rsid w:val="000668F1"/>
    <w:rsid w:val="00073539"/>
    <w:rsid w:val="000769CF"/>
    <w:rsid w:val="000815D8"/>
    <w:rsid w:val="00084C99"/>
    <w:rsid w:val="00085CC6"/>
    <w:rsid w:val="000864CD"/>
    <w:rsid w:val="00090C07"/>
    <w:rsid w:val="00091E8D"/>
    <w:rsid w:val="0009378D"/>
    <w:rsid w:val="00097163"/>
    <w:rsid w:val="000A22C8"/>
    <w:rsid w:val="000B0CB3"/>
    <w:rsid w:val="000B2344"/>
    <w:rsid w:val="000B7DE5"/>
    <w:rsid w:val="000D35EA"/>
    <w:rsid w:val="000D55B4"/>
    <w:rsid w:val="000E2B30"/>
    <w:rsid w:val="000E65F0"/>
    <w:rsid w:val="000F072C"/>
    <w:rsid w:val="000F6743"/>
    <w:rsid w:val="001006C2"/>
    <w:rsid w:val="00100FDC"/>
    <w:rsid w:val="00107B2B"/>
    <w:rsid w:val="001100D4"/>
    <w:rsid w:val="00111281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16F2"/>
    <w:rsid w:val="00163164"/>
    <w:rsid w:val="001656A6"/>
    <w:rsid w:val="00166253"/>
    <w:rsid w:val="001704B7"/>
    <w:rsid w:val="001710C0"/>
    <w:rsid w:val="00172AFB"/>
    <w:rsid w:val="001772B8"/>
    <w:rsid w:val="00177D3A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4B46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5A6D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01E0"/>
    <w:rsid w:val="002235FA"/>
    <w:rsid w:val="002240AB"/>
    <w:rsid w:val="00225E37"/>
    <w:rsid w:val="0022715D"/>
    <w:rsid w:val="00242E3A"/>
    <w:rsid w:val="00245653"/>
    <w:rsid w:val="002506CF"/>
    <w:rsid w:val="0025107F"/>
    <w:rsid w:val="0025168A"/>
    <w:rsid w:val="00260CD4"/>
    <w:rsid w:val="002639D8"/>
    <w:rsid w:val="002639ED"/>
    <w:rsid w:val="00265EC8"/>
    <w:rsid w:val="00265F77"/>
    <w:rsid w:val="00266C83"/>
    <w:rsid w:val="00271D07"/>
    <w:rsid w:val="002768DC"/>
    <w:rsid w:val="00277665"/>
    <w:rsid w:val="002822F4"/>
    <w:rsid w:val="00283718"/>
    <w:rsid w:val="0029431B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4ADB"/>
    <w:rsid w:val="002D5AED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4455D"/>
    <w:rsid w:val="0034604B"/>
    <w:rsid w:val="00346D17"/>
    <w:rsid w:val="00347972"/>
    <w:rsid w:val="00347C53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77299"/>
    <w:rsid w:val="00381968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4F0E"/>
    <w:rsid w:val="003F6E06"/>
    <w:rsid w:val="00403C7A"/>
    <w:rsid w:val="004057A6"/>
    <w:rsid w:val="00406554"/>
    <w:rsid w:val="004131B0"/>
    <w:rsid w:val="00413ADE"/>
    <w:rsid w:val="00415296"/>
    <w:rsid w:val="00415834"/>
    <w:rsid w:val="004165DC"/>
    <w:rsid w:val="00416C42"/>
    <w:rsid w:val="00421AEA"/>
    <w:rsid w:val="00422402"/>
    <w:rsid w:val="00422476"/>
    <w:rsid w:val="00423112"/>
    <w:rsid w:val="0042385C"/>
    <w:rsid w:val="00424366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5716C"/>
    <w:rsid w:val="004619DA"/>
    <w:rsid w:val="00462B9F"/>
    <w:rsid w:val="004659EE"/>
    <w:rsid w:val="00472F63"/>
    <w:rsid w:val="0048511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0B59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25D4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16AF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131CE"/>
    <w:rsid w:val="0061336B"/>
    <w:rsid w:val="006171C6"/>
    <w:rsid w:val="0061770A"/>
    <w:rsid w:val="00617D6E"/>
    <w:rsid w:val="00617FC3"/>
    <w:rsid w:val="00622D61"/>
    <w:rsid w:val="0062377C"/>
    <w:rsid w:val="00624198"/>
    <w:rsid w:val="00626F0D"/>
    <w:rsid w:val="0064025C"/>
    <w:rsid w:val="00641045"/>
    <w:rsid w:val="006428E5"/>
    <w:rsid w:val="00644958"/>
    <w:rsid w:val="00656556"/>
    <w:rsid w:val="00664C9B"/>
    <w:rsid w:val="00672919"/>
    <w:rsid w:val="00673D5D"/>
    <w:rsid w:val="00673F32"/>
    <w:rsid w:val="006763BC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3AE6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9F3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2B70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4DAA"/>
    <w:rsid w:val="0078405B"/>
    <w:rsid w:val="00786F58"/>
    <w:rsid w:val="00787CC1"/>
    <w:rsid w:val="00787E39"/>
    <w:rsid w:val="007903CE"/>
    <w:rsid w:val="00791E75"/>
    <w:rsid w:val="00792F4E"/>
    <w:rsid w:val="0079398D"/>
    <w:rsid w:val="00795C00"/>
    <w:rsid w:val="00796C25"/>
    <w:rsid w:val="007A287C"/>
    <w:rsid w:val="007A3B2A"/>
    <w:rsid w:val="007B037F"/>
    <w:rsid w:val="007B4573"/>
    <w:rsid w:val="007B5522"/>
    <w:rsid w:val="007C0EE0"/>
    <w:rsid w:val="007C1328"/>
    <w:rsid w:val="007C1B71"/>
    <w:rsid w:val="007C2FBB"/>
    <w:rsid w:val="007C2FBE"/>
    <w:rsid w:val="007C7164"/>
    <w:rsid w:val="007C7645"/>
    <w:rsid w:val="007C7CB9"/>
    <w:rsid w:val="007D1984"/>
    <w:rsid w:val="007D2AFE"/>
    <w:rsid w:val="007D381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8A2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178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8D3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07D1F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1786"/>
    <w:rsid w:val="0094319F"/>
    <w:rsid w:val="009476C0"/>
    <w:rsid w:val="0095019E"/>
    <w:rsid w:val="00951823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1212D"/>
    <w:rsid w:val="00A21211"/>
    <w:rsid w:val="00A34E7F"/>
    <w:rsid w:val="00A34FCB"/>
    <w:rsid w:val="00A360C8"/>
    <w:rsid w:val="00A40ED8"/>
    <w:rsid w:val="00A46F0A"/>
    <w:rsid w:val="00A46F25"/>
    <w:rsid w:val="00A47CC2"/>
    <w:rsid w:val="00A502BA"/>
    <w:rsid w:val="00A52EB5"/>
    <w:rsid w:val="00A52F8D"/>
    <w:rsid w:val="00A55BAE"/>
    <w:rsid w:val="00A60146"/>
    <w:rsid w:val="00A622C4"/>
    <w:rsid w:val="00A6283D"/>
    <w:rsid w:val="00A72B1E"/>
    <w:rsid w:val="00A754B4"/>
    <w:rsid w:val="00A7728B"/>
    <w:rsid w:val="00A807C1"/>
    <w:rsid w:val="00A83230"/>
    <w:rsid w:val="00A83374"/>
    <w:rsid w:val="00A857B0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A64"/>
    <w:rsid w:val="00AD04F2"/>
    <w:rsid w:val="00AD4578"/>
    <w:rsid w:val="00AD6421"/>
    <w:rsid w:val="00AD68E9"/>
    <w:rsid w:val="00AE19A2"/>
    <w:rsid w:val="00AE56C0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46FB"/>
    <w:rsid w:val="00B57A66"/>
    <w:rsid w:val="00B61071"/>
    <w:rsid w:val="00B62809"/>
    <w:rsid w:val="00B766EF"/>
    <w:rsid w:val="00B7675A"/>
    <w:rsid w:val="00B81898"/>
    <w:rsid w:val="00B83D07"/>
    <w:rsid w:val="00B8606B"/>
    <w:rsid w:val="00B878E7"/>
    <w:rsid w:val="00B878EA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43B4"/>
    <w:rsid w:val="00BC7CAC"/>
    <w:rsid w:val="00BD6D76"/>
    <w:rsid w:val="00BE2FC8"/>
    <w:rsid w:val="00BE56B3"/>
    <w:rsid w:val="00BE676D"/>
    <w:rsid w:val="00BF04E8"/>
    <w:rsid w:val="00BF16BF"/>
    <w:rsid w:val="00BF4D1F"/>
    <w:rsid w:val="00BF5C7B"/>
    <w:rsid w:val="00C02A73"/>
    <w:rsid w:val="00C063D2"/>
    <w:rsid w:val="00C07FD9"/>
    <w:rsid w:val="00C10955"/>
    <w:rsid w:val="00C11C4D"/>
    <w:rsid w:val="00C11E20"/>
    <w:rsid w:val="00C165AF"/>
    <w:rsid w:val="00C16E12"/>
    <w:rsid w:val="00C1712C"/>
    <w:rsid w:val="00C23E16"/>
    <w:rsid w:val="00C27E37"/>
    <w:rsid w:val="00C3011E"/>
    <w:rsid w:val="00C32713"/>
    <w:rsid w:val="00C351B8"/>
    <w:rsid w:val="00C410D9"/>
    <w:rsid w:val="00C44DB7"/>
    <w:rsid w:val="00C4510A"/>
    <w:rsid w:val="00C47F2E"/>
    <w:rsid w:val="00C513AF"/>
    <w:rsid w:val="00C52193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3129"/>
    <w:rsid w:val="00C84268"/>
    <w:rsid w:val="00C872E4"/>
    <w:rsid w:val="00C90311"/>
    <w:rsid w:val="00C91C26"/>
    <w:rsid w:val="00C96FC2"/>
    <w:rsid w:val="00CA3DC7"/>
    <w:rsid w:val="00CA694E"/>
    <w:rsid w:val="00CA6D90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3928"/>
    <w:rsid w:val="00D458EC"/>
    <w:rsid w:val="00D501B0"/>
    <w:rsid w:val="00D515DA"/>
    <w:rsid w:val="00D52582"/>
    <w:rsid w:val="00D56A0E"/>
    <w:rsid w:val="00D5781E"/>
    <w:rsid w:val="00D57AD3"/>
    <w:rsid w:val="00D635FE"/>
    <w:rsid w:val="00D637D1"/>
    <w:rsid w:val="00D729DE"/>
    <w:rsid w:val="00D75B6A"/>
    <w:rsid w:val="00D80A08"/>
    <w:rsid w:val="00D84BDA"/>
    <w:rsid w:val="00D84E54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57C1"/>
    <w:rsid w:val="00DC6050"/>
    <w:rsid w:val="00DD43EA"/>
    <w:rsid w:val="00DD75B6"/>
    <w:rsid w:val="00DE06FF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9D0"/>
    <w:rsid w:val="00E4506A"/>
    <w:rsid w:val="00E46B07"/>
    <w:rsid w:val="00E50094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647C"/>
    <w:rsid w:val="00E87D18"/>
    <w:rsid w:val="00E87D62"/>
    <w:rsid w:val="00E9055D"/>
    <w:rsid w:val="00EA05BC"/>
    <w:rsid w:val="00EA32E8"/>
    <w:rsid w:val="00EA486E"/>
    <w:rsid w:val="00EA4FA3"/>
    <w:rsid w:val="00EA7921"/>
    <w:rsid w:val="00EB001B"/>
    <w:rsid w:val="00EB1201"/>
    <w:rsid w:val="00EB3082"/>
    <w:rsid w:val="00EB6C33"/>
    <w:rsid w:val="00EC13A6"/>
    <w:rsid w:val="00ED6019"/>
    <w:rsid w:val="00ED7830"/>
    <w:rsid w:val="00EE07DD"/>
    <w:rsid w:val="00EE3909"/>
    <w:rsid w:val="00EF1BE9"/>
    <w:rsid w:val="00EF4205"/>
    <w:rsid w:val="00EF5939"/>
    <w:rsid w:val="00F00E4C"/>
    <w:rsid w:val="00F01714"/>
    <w:rsid w:val="00F0258F"/>
    <w:rsid w:val="00F02D06"/>
    <w:rsid w:val="00F044AC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5B23"/>
    <w:rsid w:val="00F60BE0"/>
    <w:rsid w:val="00F6280E"/>
    <w:rsid w:val="00F7026E"/>
    <w:rsid w:val="00F7050A"/>
    <w:rsid w:val="00F75533"/>
    <w:rsid w:val="00F75CAB"/>
    <w:rsid w:val="00F809DC"/>
    <w:rsid w:val="00F81043"/>
    <w:rsid w:val="00F86EB0"/>
    <w:rsid w:val="00F9079E"/>
    <w:rsid w:val="00F91B41"/>
    <w:rsid w:val="00F95F14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C5A4F"/>
    <w:rsid w:val="00FD33AB"/>
    <w:rsid w:val="00FD4724"/>
    <w:rsid w:val="00FD4A68"/>
    <w:rsid w:val="00FD68ED"/>
    <w:rsid w:val="00FD68FC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0BE25E63-E660-40F8-8B30-3C6B698B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D9CA6-8E45-45DB-A276-02C25758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0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dholzing</cp:lastModifiedBy>
  <cp:revision>3</cp:revision>
  <cp:lastPrinted>2013-09-30T21:05:00Z</cp:lastPrinted>
  <dcterms:created xsi:type="dcterms:W3CDTF">2016-02-11T17:43:00Z</dcterms:created>
  <dcterms:modified xsi:type="dcterms:W3CDTF">2016-02-11T17:51:00Z</dcterms:modified>
</cp:coreProperties>
</file>